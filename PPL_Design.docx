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8A8E" w14:textId="7D338B5F" w:rsidR="0087693F" w:rsidRPr="00C05462" w:rsidRDefault="00636944" w:rsidP="00C05462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613A92A" wp14:editId="534AF205">
                <wp:simplePos x="0" y="0"/>
                <wp:positionH relativeFrom="column">
                  <wp:posOffset>-911860</wp:posOffset>
                </wp:positionH>
                <wp:positionV relativeFrom="page">
                  <wp:posOffset>0</wp:posOffset>
                </wp:positionV>
                <wp:extent cx="7772400" cy="1364615"/>
                <wp:effectExtent l="2540" t="0" r="0" b="0"/>
                <wp:wrapNone/>
                <wp:docPr id="2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364615"/>
                        </a:xfrm>
                        <a:prstGeom prst="rect">
                          <a:avLst/>
                        </a:prstGeom>
                        <a:solidFill>
                          <a:srgbClr val="1C61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E66A0" id="Rectangle 2" o:spid="_x0000_s1026" style="position:absolute;margin-left:-71.8pt;margin-top:0;width:612pt;height:107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" fillcolor="#1c611c" stroked="f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B4D7EC8" wp14:editId="7F472DCC">
                <wp:simplePos x="0" y="0"/>
                <wp:positionH relativeFrom="column">
                  <wp:posOffset>-142875</wp:posOffset>
                </wp:positionH>
                <wp:positionV relativeFrom="page">
                  <wp:posOffset>209550</wp:posOffset>
                </wp:positionV>
                <wp:extent cx="6311900" cy="1155065"/>
                <wp:effectExtent l="0" t="0" r="3175" b="0"/>
                <wp:wrapNone/>
                <wp:docPr id="1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0" cy="1155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52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2FCC3" w14:textId="77777777" w:rsidR="00BB052A" w:rsidRDefault="00BB052A" w:rsidP="00C05462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40"/>
                                <w:szCs w:val="40"/>
                              </w:rPr>
                              <w:t>Case Management and Reporting System (CMRS)</w:t>
                            </w:r>
                          </w:p>
                          <w:p w14:paraId="6C8781E7" w14:textId="77777777" w:rsidR="00BB052A" w:rsidRPr="00647A40" w:rsidRDefault="00BB052A" w:rsidP="00C05462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z w:val="48"/>
                                <w:szCs w:val="48"/>
                              </w:rPr>
                            </w:pPr>
                            <w:r w:rsidRPr="00647A40">
                              <w:rPr>
                                <w:rFonts w:ascii="Arial" w:hAnsi="Arial" w:cs="Arial"/>
                                <w:b/>
                                <w:color w:val="FFFFFF"/>
                                <w:sz w:val="48"/>
                                <w:szCs w:val="48"/>
                              </w:rPr>
                              <w:t>Pattern Paragraphs</w:t>
                            </w:r>
                          </w:p>
                          <w:p w14:paraId="258F7C8C" w14:textId="77777777" w:rsidR="00BB052A" w:rsidRPr="00647A40" w:rsidRDefault="00BB052A" w:rsidP="00C05462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647A40">
                              <w:rPr>
                                <w:rFonts w:ascii="Arial" w:hAnsi="Arial" w:cs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Design Specification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4D7EC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1.25pt;margin-top:16.5pt;width:497pt;height:90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" filled="f" fillcolor="#000052" stroked="f">
                <v:textbox>
                  <w:txbxContent>
                    <w:p w14:paraId="2C62FCC3" w14:textId="77777777" w:rsidR="00BB052A" w:rsidRDefault="00BB052A" w:rsidP="00C05462">
                      <w:pPr>
                        <w:rPr>
                          <w:rFonts w:ascii="Arial" w:hAnsi="Arial" w:cs="Arial"/>
                          <w:b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40"/>
                          <w:szCs w:val="40"/>
                        </w:rPr>
                        <w:t>Case Management and Reporting System (CMRS)</w:t>
                      </w:r>
                    </w:p>
                    <w:p w14:paraId="6C8781E7" w14:textId="77777777" w:rsidR="00BB052A" w:rsidRPr="00647A40" w:rsidRDefault="00BB052A" w:rsidP="00C05462">
                      <w:pPr>
                        <w:rPr>
                          <w:rFonts w:ascii="Arial" w:hAnsi="Arial" w:cs="Arial"/>
                          <w:b/>
                          <w:color w:val="FFFFFF"/>
                          <w:sz w:val="48"/>
                          <w:szCs w:val="48"/>
                        </w:rPr>
                      </w:pPr>
                      <w:r w:rsidRPr="00647A40">
                        <w:rPr>
                          <w:rFonts w:ascii="Arial" w:hAnsi="Arial" w:cs="Arial"/>
                          <w:b/>
                          <w:color w:val="FFFFFF"/>
                          <w:sz w:val="48"/>
                          <w:szCs w:val="48"/>
                        </w:rPr>
                        <w:t>Pattern Paragraphs</w:t>
                      </w:r>
                    </w:p>
                    <w:p w14:paraId="258F7C8C" w14:textId="77777777" w:rsidR="00BB052A" w:rsidRPr="00647A40" w:rsidRDefault="00BB052A" w:rsidP="00C05462">
                      <w:pPr>
                        <w:rPr>
                          <w:rFonts w:ascii="Arial" w:hAnsi="Arial" w:cs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647A40">
                        <w:rPr>
                          <w:rFonts w:ascii="Arial" w:hAnsi="Arial" w:cs="Arial"/>
                          <w:b/>
                          <w:color w:val="FFFFFF"/>
                          <w:sz w:val="36"/>
                          <w:szCs w:val="36"/>
                        </w:rPr>
                        <w:t>Design Specification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BD4599B" w14:textId="77777777" w:rsidR="0087693F" w:rsidRPr="00C05462" w:rsidRDefault="0087693F" w:rsidP="00C05462">
      <w:bookmarkStart w:id="0" w:name="_Toc178744793"/>
    </w:p>
    <w:p w14:paraId="5C7E5810" w14:textId="77777777" w:rsidR="00805979" w:rsidRDefault="00805979">
      <w:pPr>
        <w:pStyle w:val="TitlePreparedFor"/>
        <w:ind w:left="0"/>
      </w:pPr>
    </w:p>
    <w:p w14:paraId="760545F6" w14:textId="77777777" w:rsidR="00192E13" w:rsidRDefault="00192E13" w:rsidP="00192E13">
      <w:pPr>
        <w:pStyle w:val="TitlePreparedFor"/>
        <w:ind w:left="0"/>
      </w:pPr>
    </w:p>
    <w:p w14:paraId="4359DAA4" w14:textId="77777777" w:rsidR="00192E13" w:rsidRDefault="00192E13" w:rsidP="00192E13">
      <w:pPr>
        <w:pStyle w:val="TitlePreparedFor"/>
        <w:ind w:left="0"/>
      </w:pPr>
    </w:p>
    <w:p w14:paraId="69258B2F" w14:textId="77777777" w:rsidR="00192E13" w:rsidRDefault="00192E13" w:rsidP="00192E13">
      <w:pPr>
        <w:pStyle w:val="TitlePreparedFor"/>
        <w:ind w:left="0"/>
      </w:pPr>
    </w:p>
    <w:tbl>
      <w:tblPr>
        <w:tblW w:w="9108" w:type="dxa"/>
        <w:tblLook w:val="04A0" w:firstRow="1" w:lastRow="0" w:firstColumn="1" w:lastColumn="0" w:noHBand="0" w:noVBand="1"/>
      </w:tblPr>
      <w:tblGrid>
        <w:gridCol w:w="3708"/>
        <w:gridCol w:w="5400"/>
      </w:tblGrid>
      <w:tr w:rsidR="00192E13" w14:paraId="24BC0216" w14:textId="77777777" w:rsidTr="004164A4">
        <w:tc>
          <w:tcPr>
            <w:tcW w:w="3708" w:type="dxa"/>
            <w:shd w:val="clear" w:color="auto" w:fill="auto"/>
            <w:vAlign w:val="center"/>
          </w:tcPr>
          <w:p w14:paraId="60598076" w14:textId="77777777" w:rsidR="00192E13" w:rsidRDefault="00A30F2C" w:rsidP="004164A4">
            <w:pPr>
              <w:pStyle w:val="TitlePreparedFor"/>
              <w:ind w:left="0"/>
            </w:pPr>
            <w:r>
              <w:rPr>
                <w:noProof/>
              </w:rPr>
              <w:drawing>
                <wp:inline distT="0" distB="0" distL="0" distR="0" wp14:anchorId="4705A648" wp14:editId="3EC8FA03">
                  <wp:extent cx="2057400" cy="1819275"/>
                  <wp:effectExtent l="19050" t="0" r="0" b="0"/>
                  <wp:docPr id="3" name="Picture 3" descr="nara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ar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6018" b="55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A20868" w14:textId="77777777" w:rsidR="00647A40" w:rsidRDefault="00647A40" w:rsidP="004164A4">
            <w:pPr>
              <w:pStyle w:val="TitlePreparedFor"/>
              <w:ind w:left="0"/>
            </w:pPr>
          </w:p>
        </w:tc>
        <w:tc>
          <w:tcPr>
            <w:tcW w:w="5400" w:type="dxa"/>
            <w:shd w:val="clear" w:color="auto" w:fill="auto"/>
            <w:vAlign w:val="center"/>
          </w:tcPr>
          <w:p w14:paraId="372959F2" w14:textId="77777777" w:rsidR="00192E13" w:rsidRPr="00F34A3A" w:rsidRDefault="00192E13" w:rsidP="004164A4">
            <w:pPr>
              <w:pStyle w:val="TitlePreparedFor"/>
              <w:ind w:left="0"/>
              <w:rPr>
                <w:rFonts w:cs="Arial"/>
                <w:b w:val="0"/>
                <w:bCs w:val="0"/>
                <w:sz w:val="16"/>
                <w:szCs w:val="16"/>
              </w:rPr>
            </w:pPr>
            <w:r w:rsidRPr="00F34A3A">
              <w:rPr>
                <w:rFonts w:cs="Arial"/>
                <w:b w:val="0"/>
                <w:bCs w:val="0"/>
                <w:sz w:val="24"/>
                <w:szCs w:val="24"/>
              </w:rPr>
              <w:t>Prepared for:</w:t>
            </w:r>
          </w:p>
          <w:p w14:paraId="486C5C6D" w14:textId="77777777" w:rsidR="00192E13" w:rsidRPr="00F34A3A" w:rsidRDefault="00192E13" w:rsidP="004164A4">
            <w:pPr>
              <w:pStyle w:val="TitlePreparedFor"/>
              <w:ind w:left="0"/>
              <w:rPr>
                <w:rFonts w:cs="Arial"/>
                <w:sz w:val="16"/>
                <w:szCs w:val="16"/>
              </w:rPr>
            </w:pPr>
          </w:p>
          <w:p w14:paraId="00228E54" w14:textId="77777777" w:rsidR="00192E13" w:rsidRDefault="00192E13" w:rsidP="004164A4">
            <w:pPr>
              <w:pStyle w:val="TitlePreparedFor"/>
              <w:ind w:left="0"/>
              <w:rPr>
                <w:rFonts w:cs="Arial"/>
                <w:bCs w:val="0"/>
                <w:color w:val="auto"/>
                <w:sz w:val="28"/>
                <w:szCs w:val="28"/>
              </w:rPr>
            </w:pPr>
            <w:r w:rsidRPr="00F34A3A">
              <w:rPr>
                <w:rFonts w:cs="Arial"/>
                <w:bCs w:val="0"/>
                <w:color w:val="auto"/>
                <w:sz w:val="28"/>
                <w:szCs w:val="28"/>
              </w:rPr>
              <w:t>National Archives and Records Administration (NARA)</w:t>
            </w:r>
          </w:p>
          <w:p w14:paraId="48BADFFE" w14:textId="77777777" w:rsidR="00192E13" w:rsidRPr="00F34A3A" w:rsidRDefault="00192E13" w:rsidP="004164A4">
            <w:pPr>
              <w:pStyle w:val="TitlePreparedFor"/>
              <w:ind w:left="0"/>
              <w:rPr>
                <w:rFonts w:cs="Arial"/>
                <w:b w:val="0"/>
                <w:sz w:val="22"/>
                <w:szCs w:val="22"/>
              </w:rPr>
            </w:pPr>
            <w:r w:rsidRPr="00F34A3A">
              <w:rPr>
                <w:rFonts w:cs="Arial"/>
                <w:b w:val="0"/>
                <w:sz w:val="22"/>
                <w:szCs w:val="22"/>
              </w:rPr>
              <w:t xml:space="preserve">8601 Adelphi Road </w:t>
            </w:r>
          </w:p>
          <w:p w14:paraId="442FE4F2" w14:textId="77777777" w:rsidR="00192E13" w:rsidRPr="00F34A3A" w:rsidRDefault="00192E13" w:rsidP="004164A4">
            <w:pPr>
              <w:pStyle w:val="TitlePreparedFor"/>
              <w:ind w:left="0"/>
              <w:rPr>
                <w:rFonts w:cs="Arial"/>
                <w:b w:val="0"/>
                <w:sz w:val="22"/>
                <w:szCs w:val="22"/>
              </w:rPr>
            </w:pPr>
            <w:r w:rsidRPr="00F34A3A">
              <w:rPr>
                <w:rFonts w:cs="Arial"/>
                <w:b w:val="0"/>
                <w:sz w:val="22"/>
                <w:szCs w:val="22"/>
              </w:rPr>
              <w:t>College Park, MD  20740</w:t>
            </w:r>
          </w:p>
          <w:p w14:paraId="7C6EFFB0" w14:textId="77777777" w:rsidR="00192E13" w:rsidRPr="00F34A3A" w:rsidRDefault="00192E13" w:rsidP="004164A4">
            <w:pPr>
              <w:pStyle w:val="TitlePreparedFor"/>
              <w:ind w:left="0"/>
              <w:rPr>
                <w:rFonts w:cs="Arial"/>
                <w:bCs w:val="0"/>
                <w:color w:val="auto"/>
                <w:sz w:val="16"/>
                <w:szCs w:val="16"/>
              </w:rPr>
            </w:pPr>
          </w:p>
          <w:p w14:paraId="4953F2BB" w14:textId="77777777" w:rsidR="00192E13" w:rsidRPr="00F34A3A" w:rsidRDefault="00192E13" w:rsidP="004164A4">
            <w:pPr>
              <w:pStyle w:val="TitlePreparedFor"/>
              <w:ind w:left="0"/>
              <w:rPr>
                <w:rFonts w:cs="Arial"/>
                <w:bCs w:val="0"/>
                <w:color w:val="auto"/>
                <w:sz w:val="16"/>
                <w:szCs w:val="16"/>
              </w:rPr>
            </w:pPr>
          </w:p>
          <w:p w14:paraId="3493CA13" w14:textId="77777777" w:rsidR="00192E13" w:rsidRPr="005D0228" w:rsidRDefault="00192E13" w:rsidP="004164A4">
            <w:pPr>
              <w:pStyle w:val="TitlePreparedFor"/>
              <w:ind w:left="0"/>
              <w:rPr>
                <w:rFonts w:cs="Arial"/>
                <w:bCs w:val="0"/>
                <w:color w:val="auto"/>
                <w:sz w:val="28"/>
                <w:szCs w:val="28"/>
              </w:rPr>
            </w:pPr>
            <w:r w:rsidRPr="00F34A3A">
              <w:rPr>
                <w:rFonts w:cs="Arial"/>
                <w:bCs w:val="0"/>
                <w:color w:val="auto"/>
                <w:sz w:val="28"/>
                <w:szCs w:val="28"/>
              </w:rPr>
              <w:t xml:space="preserve">SIEBEL CUSTOMER RELATIONSHIP MANAGEMENT SUPPORT SERVICES </w:t>
            </w:r>
          </w:p>
        </w:tc>
      </w:tr>
    </w:tbl>
    <w:p w14:paraId="5BA8CEE5" w14:textId="77777777" w:rsidR="00192E13" w:rsidRDefault="00192E13" w:rsidP="00192E13">
      <w:pPr>
        <w:pStyle w:val="TitlePreparedFor"/>
        <w:ind w:left="0"/>
      </w:pPr>
    </w:p>
    <w:p w14:paraId="76161D47" w14:textId="77777777" w:rsidR="00192E13" w:rsidRDefault="00192E13" w:rsidP="00192E13">
      <w:pPr>
        <w:pStyle w:val="TitlePreparedFor"/>
        <w:ind w:left="0"/>
      </w:pPr>
    </w:p>
    <w:p w14:paraId="496E10D2" w14:textId="3E335563" w:rsidR="00192E13" w:rsidRPr="0050203A" w:rsidRDefault="00636944" w:rsidP="00C05462">
      <w:pPr>
        <w:pStyle w:val="TitlePreparedFor"/>
        <w:spacing w:before="360"/>
        <w:ind w:left="0"/>
        <w:rPr>
          <w:rFonts w:cs="Arial"/>
          <w:color w:val="000000"/>
          <w:sz w:val="28"/>
          <w:szCs w:val="28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2C2779" wp14:editId="12EA3657">
                <wp:simplePos x="0" y="0"/>
                <wp:positionH relativeFrom="column">
                  <wp:align>left</wp:align>
                </wp:positionH>
                <wp:positionV relativeFrom="page">
                  <wp:posOffset>4203065</wp:posOffset>
                </wp:positionV>
                <wp:extent cx="5943600" cy="36830"/>
                <wp:effectExtent l="0" t="0" r="0" b="0"/>
                <wp:wrapSquare wrapText="bothSides"/>
                <wp:docPr id="18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68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C611C"/>
                            </a:gs>
                            <a:gs pos="100000">
                              <a:srgbClr val="1C611C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E25E2" id="Rectangle 52" o:spid="_x0000_s1026" style="position:absolute;margin-left:0;margin-top:330.95pt;width:468pt;height:2.9pt;z-index:25165670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" fillcolor="#1c611c" stroked="f">
                <v:fill color2="#d2dfd2" angle="90" focus="100%" type="gradient"/>
                <w10:wrap type="square" anchory="page"/>
              </v:rect>
            </w:pict>
          </mc:Fallback>
        </mc:AlternateContent>
      </w:r>
      <w:r w:rsidR="00192E13" w:rsidRPr="0050203A">
        <w:rPr>
          <w:rFonts w:cs="Arial"/>
          <w:color w:val="000000"/>
          <w:sz w:val="28"/>
          <w:szCs w:val="28"/>
        </w:rPr>
        <w:t xml:space="preserve">Date: </w:t>
      </w:r>
      <w:r w:rsidR="00647A40">
        <w:rPr>
          <w:rFonts w:cs="Arial"/>
          <w:color w:val="000000"/>
          <w:sz w:val="28"/>
          <w:szCs w:val="28"/>
        </w:rPr>
        <w:t>February 7</w:t>
      </w:r>
      <w:r w:rsidR="00192E13" w:rsidRPr="0050203A">
        <w:rPr>
          <w:rFonts w:cs="Arial"/>
          <w:color w:val="000000"/>
          <w:sz w:val="28"/>
          <w:szCs w:val="28"/>
        </w:rPr>
        <w:t xml:space="preserve">, </w:t>
      </w:r>
      <w:r w:rsidR="00647A40">
        <w:rPr>
          <w:rFonts w:cs="Arial"/>
          <w:color w:val="000000"/>
          <w:sz w:val="28"/>
          <w:szCs w:val="28"/>
        </w:rPr>
        <w:t>2014, V</w:t>
      </w:r>
      <w:r w:rsidR="00E44EDA">
        <w:rPr>
          <w:rFonts w:cs="Arial"/>
          <w:color w:val="000000"/>
          <w:sz w:val="28"/>
          <w:szCs w:val="28"/>
        </w:rPr>
        <w:t xml:space="preserve">ersion </w:t>
      </w:r>
      <w:r w:rsidR="00647A40">
        <w:rPr>
          <w:rFonts w:cs="Arial"/>
          <w:color w:val="000000"/>
          <w:sz w:val="28"/>
          <w:szCs w:val="28"/>
        </w:rPr>
        <w:t>2</w:t>
      </w:r>
      <w:r w:rsidR="00E44EDA">
        <w:rPr>
          <w:rFonts w:cs="Arial"/>
          <w:color w:val="000000"/>
          <w:sz w:val="28"/>
          <w:szCs w:val="28"/>
        </w:rPr>
        <w:t>.</w:t>
      </w:r>
      <w:r w:rsidR="00647A40">
        <w:rPr>
          <w:rFonts w:cs="Arial"/>
          <w:color w:val="000000"/>
          <w:sz w:val="28"/>
          <w:szCs w:val="28"/>
        </w:rPr>
        <w:t>0</w:t>
      </w:r>
    </w:p>
    <w:p w14:paraId="1E883503" w14:textId="77777777" w:rsidR="00192E13" w:rsidRDefault="00192E13" w:rsidP="00192E13">
      <w:pPr>
        <w:pStyle w:val="TitlePreparedFor"/>
        <w:ind w:left="0"/>
        <w:rPr>
          <w:rFonts w:cs="Arial"/>
        </w:rPr>
      </w:pPr>
    </w:p>
    <w:p w14:paraId="6A667D11" w14:textId="58072584" w:rsidR="00192E13" w:rsidRDefault="00636944" w:rsidP="00192E13">
      <w:pPr>
        <w:pStyle w:val="TitlePreparedBy"/>
        <w:ind w:left="0"/>
        <w:rPr>
          <w:rFonts w:cs="Arial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F31364" wp14:editId="0FE179B7">
                <wp:simplePos x="0" y="0"/>
                <wp:positionH relativeFrom="column">
                  <wp:align>left</wp:align>
                </wp:positionH>
                <wp:positionV relativeFrom="page">
                  <wp:posOffset>4872355</wp:posOffset>
                </wp:positionV>
                <wp:extent cx="5943600" cy="36830"/>
                <wp:effectExtent l="0" t="0" r="0" b="0"/>
                <wp:wrapSquare wrapText="bothSides"/>
                <wp:docPr id="17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68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C611C"/>
                            </a:gs>
                            <a:gs pos="100000">
                              <a:srgbClr val="1C611C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6E2AB" id="Rectangle 53" o:spid="_x0000_s1026" style="position:absolute;margin-left:0;margin-top:383.65pt;width:468pt;height:2.9pt;z-index:25165772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" fillcolor="#1c611c" stroked="f">
                <v:fill color2="#d2dfd2" angle="90" focus="100%" type="gradient"/>
                <w10:wrap type="square" anchory="page"/>
              </v:rect>
            </w:pict>
          </mc:Fallback>
        </mc:AlternateContent>
      </w:r>
    </w:p>
    <w:tbl>
      <w:tblPr>
        <w:tblW w:w="9108" w:type="dxa"/>
        <w:tblLook w:val="04A0" w:firstRow="1" w:lastRow="0" w:firstColumn="1" w:lastColumn="0" w:noHBand="0" w:noVBand="1"/>
      </w:tblPr>
      <w:tblGrid>
        <w:gridCol w:w="8941"/>
        <w:gridCol w:w="222"/>
      </w:tblGrid>
      <w:tr w:rsidR="00192E13" w14:paraId="76EBF0B2" w14:textId="77777777" w:rsidTr="004164A4">
        <w:tc>
          <w:tcPr>
            <w:tcW w:w="3708" w:type="dxa"/>
            <w:shd w:val="clear" w:color="auto" w:fill="auto"/>
          </w:tcPr>
          <w:p w14:paraId="78D8F23A" w14:textId="77777777" w:rsidR="00192E13" w:rsidRDefault="00192E13" w:rsidP="004164A4"/>
          <w:tbl>
            <w:tblPr>
              <w:tblW w:w="8725" w:type="dxa"/>
              <w:tblLook w:val="04A0" w:firstRow="1" w:lastRow="0" w:firstColumn="1" w:lastColumn="0" w:noHBand="0" w:noVBand="1"/>
            </w:tblPr>
            <w:tblGrid>
              <w:gridCol w:w="5569"/>
              <w:gridCol w:w="3156"/>
            </w:tblGrid>
            <w:tr w:rsidR="00192E13" w14:paraId="4C4F58D9" w14:textId="77777777" w:rsidTr="004164A4">
              <w:tc>
                <w:tcPr>
                  <w:tcW w:w="5575" w:type="dxa"/>
                  <w:shd w:val="clear" w:color="auto" w:fill="auto"/>
                  <w:vAlign w:val="center"/>
                </w:tcPr>
                <w:p w14:paraId="35D1A158" w14:textId="77777777" w:rsidR="00192E13" w:rsidRPr="00F34A3A" w:rsidRDefault="00192E13" w:rsidP="004164A4">
                  <w:pPr>
                    <w:pStyle w:val="TitlePreparedFor"/>
                    <w:ind w:left="0"/>
                    <w:rPr>
                      <w:rFonts w:cs="Arial"/>
                      <w:b w:val="0"/>
                      <w:bCs w:val="0"/>
                      <w:sz w:val="16"/>
                      <w:szCs w:val="16"/>
                    </w:rPr>
                  </w:pPr>
                  <w:r w:rsidRPr="00F34A3A">
                    <w:rPr>
                      <w:rFonts w:cs="Arial"/>
                      <w:b w:val="0"/>
                      <w:bCs w:val="0"/>
                      <w:sz w:val="24"/>
                      <w:szCs w:val="24"/>
                    </w:rPr>
                    <w:t>Prepared by:</w:t>
                  </w:r>
                </w:p>
                <w:p w14:paraId="462773A0" w14:textId="77777777" w:rsidR="00192E13" w:rsidRPr="00F34A3A" w:rsidRDefault="00192E13" w:rsidP="004164A4">
                  <w:pPr>
                    <w:pStyle w:val="TitlePreparedFor"/>
                    <w:ind w:left="0"/>
                    <w:rPr>
                      <w:rFonts w:cs="Arial"/>
                      <w:sz w:val="16"/>
                      <w:szCs w:val="16"/>
                    </w:rPr>
                  </w:pPr>
                </w:p>
                <w:p w14:paraId="728BA5FA" w14:textId="77777777" w:rsidR="00192E13" w:rsidRPr="00F34A3A" w:rsidRDefault="00192E13" w:rsidP="004164A4">
                  <w:pPr>
                    <w:shd w:val="clear" w:color="auto" w:fill="FFFFFF"/>
                    <w:rPr>
                      <w:rFonts w:ascii="Arial" w:hAnsi="Arial" w:cs="Arial"/>
                      <w:b/>
                      <w:bCs/>
                      <w:color w:val="008000"/>
                      <w:sz w:val="28"/>
                      <w:szCs w:val="28"/>
                      <w:shd w:val="clear" w:color="auto" w:fill="FFFFFF"/>
                    </w:rPr>
                  </w:pPr>
                  <w:r w:rsidRPr="00F34A3A">
                    <w:rPr>
                      <w:rFonts w:ascii="Arial" w:hAnsi="Arial" w:cs="Arial"/>
                      <w:b/>
                      <w:bCs/>
                      <w:color w:val="008000"/>
                      <w:sz w:val="28"/>
                      <w:szCs w:val="28"/>
                      <w:shd w:val="clear" w:color="auto" w:fill="FFFFFF"/>
                    </w:rPr>
                    <w:t xml:space="preserve">Optimos, Inc. </w:t>
                  </w:r>
                </w:p>
                <w:p w14:paraId="726B5463" w14:textId="77777777" w:rsidR="00192E13" w:rsidRPr="00F34A3A" w:rsidRDefault="00192E13" w:rsidP="004164A4">
                  <w:pPr>
                    <w:shd w:val="clear" w:color="auto" w:fill="FFFFFF"/>
                    <w:rPr>
                      <w:rFonts w:ascii="Calibri" w:hAnsi="Calibri"/>
                      <w:color w:val="000000"/>
                      <w:sz w:val="22"/>
                      <w:szCs w:val="22"/>
                      <w:shd w:val="clear" w:color="auto" w:fill="FFFFFF"/>
                    </w:rPr>
                  </w:pPr>
                  <w:r w:rsidRPr="00F34A3A">
                    <w:rPr>
                      <w:rFonts w:ascii="Tahoma" w:hAnsi="Tahoma" w:cs="Tahoma"/>
                      <w:color w:val="333333"/>
                      <w:sz w:val="22"/>
                      <w:szCs w:val="22"/>
                      <w:shd w:val="clear" w:color="auto" w:fill="FFFFFF"/>
                    </w:rPr>
                    <w:t>11490 Commerce Park Drive</w:t>
                  </w:r>
                </w:p>
                <w:p w14:paraId="1A9161D0" w14:textId="77777777" w:rsidR="00192E13" w:rsidRPr="00F34A3A" w:rsidRDefault="00192E13" w:rsidP="004164A4">
                  <w:pPr>
                    <w:shd w:val="clear" w:color="auto" w:fill="FFFFFF"/>
                    <w:rPr>
                      <w:rFonts w:ascii="Calibri" w:hAnsi="Calibri"/>
                      <w:color w:val="000000"/>
                      <w:sz w:val="22"/>
                      <w:szCs w:val="22"/>
                      <w:shd w:val="clear" w:color="auto" w:fill="FFFFFF"/>
                    </w:rPr>
                  </w:pPr>
                  <w:r w:rsidRPr="00F34A3A">
                    <w:rPr>
                      <w:rFonts w:ascii="Tahoma" w:hAnsi="Tahoma" w:cs="Tahoma"/>
                      <w:color w:val="333333"/>
                      <w:sz w:val="22"/>
                      <w:szCs w:val="22"/>
                      <w:shd w:val="clear" w:color="auto" w:fill="FFFFFF"/>
                    </w:rPr>
                    <w:t>Reston, Virginia 20191</w:t>
                  </w:r>
                </w:p>
                <w:p w14:paraId="5662282D" w14:textId="77777777" w:rsidR="00192E13" w:rsidRPr="00F34A3A" w:rsidRDefault="00192E13" w:rsidP="004164A4">
                  <w:pPr>
                    <w:shd w:val="clear" w:color="auto" w:fill="FFFFFF"/>
                    <w:rPr>
                      <w:rFonts w:ascii="Calibri" w:hAnsi="Calibri"/>
                      <w:color w:val="000000"/>
                      <w:sz w:val="22"/>
                      <w:szCs w:val="22"/>
                      <w:shd w:val="clear" w:color="auto" w:fill="FFFFFF"/>
                    </w:rPr>
                  </w:pPr>
                  <w:r w:rsidRPr="00F34A3A">
                    <w:rPr>
                      <w:rFonts w:ascii="Calibri" w:hAnsi="Calibri"/>
                      <w:color w:val="000000"/>
                      <w:sz w:val="22"/>
                      <w:szCs w:val="22"/>
                      <w:shd w:val="clear" w:color="auto" w:fill="FFFFFF"/>
                    </w:rPr>
                    <w:t>www.optimos.com</w:t>
                  </w:r>
                </w:p>
                <w:p w14:paraId="0EAC285B" w14:textId="77777777" w:rsidR="00192E13" w:rsidRPr="00F34A3A" w:rsidRDefault="00192E13" w:rsidP="004164A4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fr-FR"/>
                    </w:rPr>
                    <w:t>703.488.</w:t>
                  </w:r>
                  <w:r w:rsidRPr="00385C37">
                    <w:rPr>
                      <w:rFonts w:ascii="Arial" w:hAnsi="Arial" w:cs="Arial"/>
                      <w:bCs/>
                      <w:sz w:val="22"/>
                      <w:szCs w:val="22"/>
                      <w:lang w:val="fr-FR"/>
                    </w:rPr>
                    <w:t xml:space="preserve">6900 </w:t>
                  </w:r>
                  <w:r w:rsidRPr="00F34A3A">
                    <w:rPr>
                      <w:rFonts w:ascii="Arial" w:hAnsi="Arial" w:cs="Arial"/>
                      <w:bCs/>
                      <w:sz w:val="22"/>
                      <w:szCs w:val="22"/>
                      <w:lang w:val="fr-FR"/>
                    </w:rPr>
                    <w:t>Phone</w:t>
                  </w:r>
                </w:p>
                <w:p w14:paraId="7D94F502" w14:textId="77777777" w:rsidR="00192E13" w:rsidRPr="00F34A3A" w:rsidRDefault="00192E13" w:rsidP="004164A4">
                  <w:pPr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</w:rPr>
                  </w:pPr>
                  <w:r w:rsidRPr="00F34A3A"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</w:rPr>
                    <w:t>www.optimos.com</w:t>
                  </w:r>
                </w:p>
                <w:p w14:paraId="568858A4" w14:textId="77777777" w:rsidR="00192E13" w:rsidRDefault="00192E13" w:rsidP="004164A4">
                  <w:pPr>
                    <w:pStyle w:val="TitlePreparedFor"/>
                    <w:ind w:left="0"/>
                  </w:pPr>
                </w:p>
              </w:tc>
              <w:tc>
                <w:tcPr>
                  <w:tcW w:w="3150" w:type="dxa"/>
                  <w:shd w:val="clear" w:color="auto" w:fill="auto"/>
                  <w:vAlign w:val="center"/>
                </w:tcPr>
                <w:p w14:paraId="47BD82CA" w14:textId="77777777" w:rsidR="00192E13" w:rsidRDefault="00A30F2C" w:rsidP="004164A4">
                  <w:pPr>
                    <w:pStyle w:val="TitlePreparedFor"/>
                    <w:ind w:left="0"/>
                  </w:pPr>
                  <w:r>
                    <w:rPr>
                      <w:noProof/>
                    </w:rPr>
                    <w:drawing>
                      <wp:inline distT="0" distB="0" distL="0" distR="0" wp14:anchorId="573BB347" wp14:editId="28597D5E">
                        <wp:extent cx="1857375" cy="1647825"/>
                        <wp:effectExtent l="0" t="0" r="9525" b="0"/>
                        <wp:docPr id="4" name="Picture 4" descr="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clrChange>
                                    <a:clrFrom>
                                      <a:srgbClr val="F5FAF3"/>
                                    </a:clrFrom>
                                    <a:clrTo>
                                      <a:srgbClr val="F5FAF3">
                                        <a:alpha val="0"/>
                                      </a:srgbClr>
                                    </a:clrTo>
                                  </a:clrChange>
                                </a:blip>
                                <a:srcRect l="10757" r="1155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7375" cy="1647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B105207" w14:textId="77777777" w:rsidR="00192E13" w:rsidRDefault="00192E13" w:rsidP="004164A4">
            <w:pPr>
              <w:pStyle w:val="TitlePreparedFor"/>
              <w:ind w:left="0"/>
            </w:pPr>
          </w:p>
        </w:tc>
        <w:tc>
          <w:tcPr>
            <w:tcW w:w="5400" w:type="dxa"/>
            <w:shd w:val="clear" w:color="auto" w:fill="auto"/>
          </w:tcPr>
          <w:p w14:paraId="5C279E2C" w14:textId="77777777" w:rsidR="00192E13" w:rsidRDefault="00192E13" w:rsidP="004164A4">
            <w:pPr>
              <w:pStyle w:val="TitlePreparedFor"/>
              <w:ind w:left="0"/>
            </w:pPr>
          </w:p>
        </w:tc>
      </w:tr>
    </w:tbl>
    <w:p w14:paraId="547DE063" w14:textId="77777777" w:rsidR="00192E13" w:rsidRDefault="00192E13" w:rsidP="00192E13">
      <w:pPr>
        <w:rPr>
          <w:rFonts w:ascii="Arial" w:hAnsi="Arial" w:cs="Arial"/>
          <w:b/>
          <w:sz w:val="20"/>
          <w:lang w:val="fr-FR"/>
        </w:rPr>
      </w:pPr>
    </w:p>
    <w:p w14:paraId="7C161C63" w14:textId="77777777" w:rsidR="00192E13" w:rsidRDefault="00192E13" w:rsidP="00192E13">
      <w:pPr>
        <w:rPr>
          <w:rFonts w:ascii="Arial" w:hAnsi="Arial" w:cs="Arial"/>
          <w:b/>
          <w:color w:val="000000"/>
          <w:sz w:val="20"/>
          <w:lang w:val="fr-FR"/>
        </w:rPr>
      </w:pPr>
    </w:p>
    <w:p w14:paraId="774C0DC7" w14:textId="1C77CFF5" w:rsidR="00192E13" w:rsidRDefault="00636944" w:rsidP="00192E13">
      <w:pPr>
        <w:rPr>
          <w:rFonts w:ascii="Arial" w:hAnsi="Arial" w:cs="Arial"/>
          <w:b/>
          <w:color w:val="000000"/>
          <w:sz w:val="20"/>
          <w:lang w:val="fr-FR"/>
        </w:rPr>
      </w:pPr>
      <w:r>
        <w:rPr>
          <w:rFonts w:ascii="Arial" w:hAnsi="Arial" w:cs="Arial"/>
          <w:b/>
          <w:noProof/>
          <w:sz w:val="20"/>
          <w:lang w:val="fr-FR"/>
        </w:rPr>
        <mc:AlternateContent>
          <mc:Choice Requires="wps">
            <w:drawing>
              <wp:inline distT="0" distB="0" distL="0" distR="0" wp14:anchorId="0C2B3912" wp14:editId="1213CBA2">
                <wp:extent cx="5943600" cy="36830"/>
                <wp:effectExtent l="0" t="4445" r="0" b="0"/>
                <wp:docPr id="16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68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C611C"/>
                            </a:gs>
                            <a:gs pos="100000">
                              <a:srgbClr val="1C611C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3ED487" id="Rectangle 54" o:spid="_x0000_s1026" style="width:468pt;height: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" fillcolor="#1c611c" stroked="f">
                <v:fill color2="#d2dfd2" angle="90" focus="100%" type="gradient"/>
                <w10:anchorlock/>
              </v:rect>
            </w:pict>
          </mc:Fallback>
        </mc:AlternateContent>
      </w:r>
    </w:p>
    <w:p w14:paraId="3BB98966" w14:textId="77777777" w:rsidR="00192E13" w:rsidRDefault="00192E13" w:rsidP="00192E13">
      <w:pPr>
        <w:rPr>
          <w:rFonts w:ascii="Arial" w:hAnsi="Arial" w:cs="Arial"/>
          <w:b/>
          <w:color w:val="000000"/>
          <w:sz w:val="20"/>
          <w:lang w:val="fr-FR"/>
        </w:rPr>
      </w:pPr>
    </w:p>
    <w:bookmarkEnd w:id="0"/>
    <w:p w14:paraId="57D8DC81" w14:textId="77777777" w:rsidR="00647A40" w:rsidRPr="00F24389" w:rsidRDefault="00647A40" w:rsidP="00647A40">
      <w:pPr>
        <w:rPr>
          <w:rFonts w:ascii="Arial" w:hAnsi="Arial" w:cs="Arial"/>
          <w:color w:val="000000"/>
          <w:sz w:val="20"/>
          <w:lang w:val="fr-FR"/>
        </w:rPr>
      </w:pPr>
      <w:r w:rsidRPr="00F24389">
        <w:rPr>
          <w:rFonts w:ascii="Arial" w:hAnsi="Arial" w:cs="Arial"/>
          <w:color w:val="000000"/>
          <w:sz w:val="20"/>
          <w:lang w:val="fr-FR"/>
        </w:rPr>
        <w:t>CONTRACT INFORMATION</w:t>
      </w:r>
    </w:p>
    <w:p w14:paraId="35902186" w14:textId="77777777" w:rsidR="00647A40" w:rsidRPr="00F24389" w:rsidRDefault="00647A40" w:rsidP="00647A40">
      <w:pPr>
        <w:rPr>
          <w:rFonts w:ascii="Arial" w:hAnsi="Arial" w:cs="Arial"/>
          <w:color w:val="000000"/>
          <w:sz w:val="20"/>
          <w:lang w:val="fr-FR"/>
        </w:rPr>
      </w:pPr>
      <w:r w:rsidRPr="00CB4EDC">
        <w:rPr>
          <w:rFonts w:ascii="Arial" w:hAnsi="Arial" w:cs="Arial"/>
          <w:color w:val="000000"/>
          <w:sz w:val="20"/>
        </w:rPr>
        <w:t>Contract Number: GS</w:t>
      </w:r>
      <w:r w:rsidRPr="00F24389">
        <w:rPr>
          <w:rFonts w:ascii="Arial" w:hAnsi="Arial" w:cs="Arial"/>
          <w:color w:val="000000"/>
          <w:sz w:val="20"/>
          <w:lang w:val="fr-FR"/>
        </w:rPr>
        <w:t>-35-F-0051K</w:t>
      </w:r>
    </w:p>
    <w:p w14:paraId="7562D14A" w14:textId="77777777" w:rsidR="001C79E2" w:rsidRPr="009811ED" w:rsidRDefault="00647A40" w:rsidP="00647A40">
      <w:pPr>
        <w:rPr>
          <w:rFonts w:ascii="Arial" w:hAnsi="Arial" w:cs="Arial"/>
          <w:b/>
          <w:sz w:val="20"/>
          <w:szCs w:val="20"/>
        </w:rPr>
        <w:sectPr w:rsidR="001C79E2" w:rsidRPr="009811ED" w:rsidSect="00D3501A"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24389">
        <w:rPr>
          <w:rFonts w:ascii="Arial" w:hAnsi="Arial" w:cs="Arial"/>
          <w:sz w:val="20"/>
          <w:szCs w:val="20"/>
          <w:shd w:val="clear" w:color="auto" w:fill="FFFFFF"/>
        </w:rPr>
        <w:t>Order #: NAMA-13-F-0141</w:t>
      </w:r>
    </w:p>
    <w:p w14:paraId="6B040C40" w14:textId="77777777" w:rsidR="00350A04" w:rsidRDefault="00350A04" w:rsidP="00350A04">
      <w:pPr>
        <w:jc w:val="center"/>
        <w:rPr>
          <w:b/>
          <w:sz w:val="28"/>
          <w:szCs w:val="28"/>
        </w:rPr>
      </w:pPr>
    </w:p>
    <w:p w14:paraId="1556E392" w14:textId="77777777" w:rsidR="0087693F" w:rsidRPr="00C05462" w:rsidRDefault="0087693F" w:rsidP="00BB052A">
      <w:pPr>
        <w:pStyle w:val="Title"/>
      </w:pPr>
      <w:bookmarkStart w:id="1" w:name="_Toc379560325"/>
      <w:r w:rsidRPr="00C05462">
        <w:t>REVISIONS</w:t>
      </w:r>
      <w:bookmarkEnd w:id="1"/>
    </w:p>
    <w:tbl>
      <w:tblPr>
        <w:tblW w:w="93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3"/>
        <w:gridCol w:w="1287"/>
        <w:gridCol w:w="3330"/>
        <w:gridCol w:w="3420"/>
      </w:tblGrid>
      <w:tr w:rsidR="00A66F77" w:rsidRPr="00B661E7" w14:paraId="786DF698" w14:textId="77777777" w:rsidTr="00AA182E">
        <w:trPr>
          <w:jc w:val="center"/>
        </w:trPr>
        <w:tc>
          <w:tcPr>
            <w:tcW w:w="1323" w:type="dxa"/>
            <w:shd w:val="clear" w:color="auto" w:fill="D6E3BC"/>
            <w:vAlign w:val="center"/>
          </w:tcPr>
          <w:p w14:paraId="4165164E" w14:textId="77777777" w:rsidR="00A66F77" w:rsidRPr="00B661E7" w:rsidRDefault="00A66F77" w:rsidP="00A66F77">
            <w:pPr>
              <w:ind w:left="-54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B661E7">
              <w:rPr>
                <w:rFonts w:ascii="Calibri" w:hAnsi="Calibri"/>
                <w:b/>
                <w:sz w:val="20"/>
                <w:szCs w:val="20"/>
              </w:rPr>
              <w:t>Version #</w:t>
            </w:r>
          </w:p>
        </w:tc>
        <w:tc>
          <w:tcPr>
            <w:tcW w:w="1287" w:type="dxa"/>
            <w:shd w:val="clear" w:color="auto" w:fill="D6E3BC"/>
            <w:vAlign w:val="center"/>
          </w:tcPr>
          <w:p w14:paraId="5E158600" w14:textId="77777777" w:rsidR="00A66F77" w:rsidRPr="00B661E7" w:rsidRDefault="00A66F77" w:rsidP="00A66F7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B661E7">
              <w:rPr>
                <w:rFonts w:ascii="Calibri" w:hAnsi="Calibri"/>
                <w:b/>
                <w:sz w:val="20"/>
                <w:szCs w:val="20"/>
              </w:rPr>
              <w:t>Date</w:t>
            </w:r>
          </w:p>
        </w:tc>
        <w:tc>
          <w:tcPr>
            <w:tcW w:w="3330" w:type="dxa"/>
            <w:shd w:val="clear" w:color="auto" w:fill="D6E3BC"/>
            <w:vAlign w:val="center"/>
          </w:tcPr>
          <w:p w14:paraId="7AC29BC4" w14:textId="77777777" w:rsidR="00A66F77" w:rsidRPr="00B661E7" w:rsidRDefault="00A66F77" w:rsidP="00A66F77">
            <w:pPr>
              <w:tabs>
                <w:tab w:val="left" w:pos="4917"/>
              </w:tabs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B661E7">
              <w:rPr>
                <w:rFonts w:ascii="Calibri" w:hAnsi="Calibri"/>
                <w:b/>
                <w:sz w:val="20"/>
                <w:szCs w:val="20"/>
              </w:rPr>
              <w:t>Responsible Individual / Author</w:t>
            </w:r>
          </w:p>
        </w:tc>
        <w:tc>
          <w:tcPr>
            <w:tcW w:w="3420" w:type="dxa"/>
            <w:shd w:val="clear" w:color="auto" w:fill="D6E3BC"/>
            <w:vAlign w:val="center"/>
          </w:tcPr>
          <w:p w14:paraId="16DEB261" w14:textId="77777777" w:rsidR="00A66F77" w:rsidRPr="00B661E7" w:rsidRDefault="00A66F77" w:rsidP="00A66F7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B661E7">
              <w:rPr>
                <w:rFonts w:ascii="Calibri" w:hAnsi="Calibri"/>
                <w:b/>
                <w:sz w:val="20"/>
                <w:szCs w:val="20"/>
              </w:rPr>
              <w:t>Revision Description</w:t>
            </w:r>
          </w:p>
        </w:tc>
      </w:tr>
      <w:tr w:rsidR="00A66F77" w:rsidRPr="00B661E7" w14:paraId="5332F8FE" w14:textId="77777777" w:rsidTr="00AA182E">
        <w:trPr>
          <w:trHeight w:val="147"/>
          <w:jc w:val="center"/>
        </w:trPr>
        <w:tc>
          <w:tcPr>
            <w:tcW w:w="1323" w:type="dxa"/>
            <w:vAlign w:val="center"/>
          </w:tcPr>
          <w:p w14:paraId="2D9A30BD" w14:textId="77777777" w:rsidR="00A66F77" w:rsidRPr="00B661E7" w:rsidRDefault="00A66F77" w:rsidP="00D73369">
            <w:pPr>
              <w:ind w:left="-54"/>
              <w:jc w:val="center"/>
              <w:rPr>
                <w:rFonts w:ascii="Calibri" w:hAnsi="Calibri"/>
                <w:sz w:val="20"/>
                <w:szCs w:val="20"/>
              </w:rPr>
            </w:pPr>
            <w:r w:rsidRPr="00B661E7">
              <w:rPr>
                <w:rFonts w:ascii="Calibri" w:hAnsi="Calibri"/>
                <w:sz w:val="20"/>
                <w:szCs w:val="20"/>
              </w:rPr>
              <w:t>1.0</w:t>
            </w:r>
          </w:p>
        </w:tc>
        <w:tc>
          <w:tcPr>
            <w:tcW w:w="1287" w:type="dxa"/>
            <w:vAlign w:val="center"/>
          </w:tcPr>
          <w:p w14:paraId="0F4C7E88" w14:textId="77777777" w:rsidR="00A66F77" w:rsidRPr="00B661E7" w:rsidRDefault="00106006" w:rsidP="00D73369">
            <w:pPr>
              <w:jc w:val="center"/>
              <w:rPr>
                <w:rFonts w:ascii="Calibri" w:hAnsi="Calibri"/>
                <w:sz w:val="20"/>
                <w:szCs w:val="20"/>
                <w:highlight w:val="yellow"/>
              </w:rPr>
            </w:pPr>
            <w:r w:rsidRPr="00106006">
              <w:rPr>
                <w:rFonts w:ascii="Calibri" w:hAnsi="Calibri"/>
                <w:sz w:val="20"/>
                <w:szCs w:val="20"/>
              </w:rPr>
              <w:t>1/27/2014</w:t>
            </w:r>
          </w:p>
        </w:tc>
        <w:tc>
          <w:tcPr>
            <w:tcW w:w="3330" w:type="dxa"/>
            <w:vAlign w:val="center"/>
          </w:tcPr>
          <w:p w14:paraId="049EDFE8" w14:textId="77777777" w:rsidR="00A66F77" w:rsidRPr="00B661E7" w:rsidRDefault="00A66F77" w:rsidP="00D73369">
            <w:pPr>
              <w:jc w:val="center"/>
              <w:rPr>
                <w:rFonts w:ascii="Calibri" w:hAnsi="Calibri"/>
                <w:sz w:val="20"/>
                <w:szCs w:val="20"/>
                <w:highlight w:val="yellow"/>
              </w:rPr>
            </w:pPr>
            <w:r w:rsidRPr="00106006">
              <w:rPr>
                <w:rFonts w:ascii="Calibri" w:hAnsi="Calibri"/>
                <w:sz w:val="20"/>
                <w:szCs w:val="20"/>
              </w:rPr>
              <w:t>Optimos, Inc.</w:t>
            </w:r>
          </w:p>
        </w:tc>
        <w:tc>
          <w:tcPr>
            <w:tcW w:w="3420" w:type="dxa"/>
            <w:vAlign w:val="center"/>
          </w:tcPr>
          <w:p w14:paraId="5E00791B" w14:textId="77777777" w:rsidR="00A66F77" w:rsidRPr="00B661E7" w:rsidRDefault="00A66F77" w:rsidP="00D73369">
            <w:pPr>
              <w:jc w:val="center"/>
              <w:rPr>
                <w:rFonts w:ascii="Calibri" w:hAnsi="Calibri"/>
                <w:sz w:val="20"/>
                <w:szCs w:val="20"/>
                <w:highlight w:val="yellow"/>
              </w:rPr>
            </w:pPr>
            <w:r w:rsidRPr="00106006">
              <w:rPr>
                <w:rFonts w:ascii="Calibri" w:hAnsi="Calibri"/>
                <w:sz w:val="20"/>
                <w:szCs w:val="20"/>
              </w:rPr>
              <w:t>Initial Document</w:t>
            </w:r>
          </w:p>
        </w:tc>
      </w:tr>
      <w:tr w:rsidR="00A66F77" w:rsidRPr="00B661E7" w14:paraId="089E21CC" w14:textId="77777777" w:rsidTr="00AA182E">
        <w:trPr>
          <w:jc w:val="center"/>
        </w:trPr>
        <w:tc>
          <w:tcPr>
            <w:tcW w:w="1323" w:type="dxa"/>
          </w:tcPr>
          <w:p w14:paraId="65870F99" w14:textId="77777777" w:rsidR="00A66F77" w:rsidRPr="00B661E7" w:rsidRDefault="00D73369" w:rsidP="00D73369">
            <w:pPr>
              <w:ind w:left="-63"/>
              <w:jc w:val="center"/>
              <w:rPr>
                <w:rFonts w:ascii="Calibri" w:hAnsi="Calibri"/>
                <w:sz w:val="20"/>
                <w:szCs w:val="20"/>
              </w:rPr>
            </w:pPr>
            <w:r w:rsidRPr="00B661E7">
              <w:rPr>
                <w:rFonts w:ascii="Calibri" w:hAnsi="Calibri"/>
                <w:sz w:val="20"/>
                <w:szCs w:val="20"/>
              </w:rPr>
              <w:t>2.0</w:t>
            </w:r>
          </w:p>
        </w:tc>
        <w:tc>
          <w:tcPr>
            <w:tcW w:w="1287" w:type="dxa"/>
          </w:tcPr>
          <w:p w14:paraId="096E4CEF" w14:textId="77777777" w:rsidR="00A66F77" w:rsidRPr="00B661E7" w:rsidRDefault="00D73369" w:rsidP="00D73369">
            <w:pPr>
              <w:ind w:left="-54"/>
              <w:jc w:val="center"/>
              <w:rPr>
                <w:rFonts w:ascii="Calibri" w:hAnsi="Calibri"/>
                <w:sz w:val="20"/>
                <w:szCs w:val="20"/>
              </w:rPr>
            </w:pPr>
            <w:r w:rsidRPr="00B661E7">
              <w:rPr>
                <w:rFonts w:ascii="Calibri" w:hAnsi="Calibri"/>
                <w:sz w:val="20"/>
                <w:szCs w:val="20"/>
              </w:rPr>
              <w:t>02/07/2014</w:t>
            </w:r>
          </w:p>
        </w:tc>
        <w:tc>
          <w:tcPr>
            <w:tcW w:w="3330" w:type="dxa"/>
          </w:tcPr>
          <w:p w14:paraId="678A12F6" w14:textId="77777777" w:rsidR="00A66F77" w:rsidRPr="00B661E7" w:rsidRDefault="00D73369" w:rsidP="00D7336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661E7">
              <w:rPr>
                <w:rFonts w:ascii="Calibri" w:hAnsi="Calibri"/>
                <w:sz w:val="20"/>
                <w:szCs w:val="20"/>
              </w:rPr>
              <w:t>Optimos, Inc.</w:t>
            </w:r>
          </w:p>
        </w:tc>
        <w:tc>
          <w:tcPr>
            <w:tcW w:w="3420" w:type="dxa"/>
          </w:tcPr>
          <w:p w14:paraId="370652AA" w14:textId="77777777" w:rsidR="00A66F77" w:rsidRPr="00B661E7" w:rsidRDefault="00D73369" w:rsidP="00D7336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661E7">
              <w:rPr>
                <w:rFonts w:ascii="Calibri" w:hAnsi="Calibri"/>
                <w:sz w:val="20"/>
                <w:szCs w:val="20"/>
              </w:rPr>
              <w:t>Document formatting</w:t>
            </w:r>
          </w:p>
        </w:tc>
      </w:tr>
      <w:tr w:rsidR="007825FD" w:rsidRPr="00B661E7" w14:paraId="42D65A69" w14:textId="77777777" w:rsidTr="00AA182E">
        <w:trPr>
          <w:jc w:val="center"/>
        </w:trPr>
        <w:tc>
          <w:tcPr>
            <w:tcW w:w="1323" w:type="dxa"/>
          </w:tcPr>
          <w:p w14:paraId="35834103" w14:textId="77777777" w:rsidR="007825FD" w:rsidRPr="00B661E7" w:rsidRDefault="007825FD" w:rsidP="007825FD">
            <w:pPr>
              <w:ind w:left="-63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3.0</w:t>
            </w:r>
          </w:p>
        </w:tc>
        <w:tc>
          <w:tcPr>
            <w:tcW w:w="1287" w:type="dxa"/>
          </w:tcPr>
          <w:p w14:paraId="0761E8E2" w14:textId="77777777" w:rsidR="007825FD" w:rsidRPr="00B661E7" w:rsidRDefault="007825FD" w:rsidP="007825FD">
            <w:pPr>
              <w:ind w:left="-54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02/18/2014</w:t>
            </w:r>
          </w:p>
        </w:tc>
        <w:tc>
          <w:tcPr>
            <w:tcW w:w="3330" w:type="dxa"/>
          </w:tcPr>
          <w:p w14:paraId="522FE2F1" w14:textId="77777777" w:rsidR="007825FD" w:rsidRPr="00B661E7" w:rsidRDefault="007825FD" w:rsidP="007825F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661E7">
              <w:rPr>
                <w:rFonts w:ascii="Calibri" w:hAnsi="Calibri"/>
                <w:sz w:val="20"/>
                <w:szCs w:val="20"/>
              </w:rPr>
              <w:t>Optimos, Inc.</w:t>
            </w:r>
          </w:p>
        </w:tc>
        <w:tc>
          <w:tcPr>
            <w:tcW w:w="3420" w:type="dxa"/>
          </w:tcPr>
          <w:p w14:paraId="12222446" w14:textId="77777777" w:rsidR="007825FD" w:rsidRPr="00B661E7" w:rsidRDefault="007825FD" w:rsidP="007825F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661E7">
              <w:rPr>
                <w:rFonts w:ascii="Calibri" w:hAnsi="Calibri"/>
                <w:sz w:val="20"/>
                <w:szCs w:val="20"/>
              </w:rPr>
              <w:t xml:space="preserve">Document </w:t>
            </w:r>
            <w:r>
              <w:rPr>
                <w:rFonts w:ascii="Calibri" w:hAnsi="Calibri"/>
                <w:sz w:val="20"/>
                <w:szCs w:val="20"/>
              </w:rPr>
              <w:t>Enhancements</w:t>
            </w:r>
          </w:p>
        </w:tc>
      </w:tr>
      <w:tr w:rsidR="007825FD" w:rsidRPr="00B661E7" w14:paraId="00A921F0" w14:textId="77777777" w:rsidTr="00AA182E">
        <w:trPr>
          <w:jc w:val="center"/>
        </w:trPr>
        <w:tc>
          <w:tcPr>
            <w:tcW w:w="1323" w:type="dxa"/>
          </w:tcPr>
          <w:p w14:paraId="345744D6" w14:textId="77777777" w:rsidR="007825FD" w:rsidRPr="00B661E7" w:rsidRDefault="007825FD" w:rsidP="00DA02E5">
            <w:pPr>
              <w:ind w:left="-63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87" w:type="dxa"/>
          </w:tcPr>
          <w:p w14:paraId="12F8A5A7" w14:textId="77777777" w:rsidR="007825FD" w:rsidRPr="00B661E7" w:rsidRDefault="007825FD" w:rsidP="00DA02E5">
            <w:pPr>
              <w:ind w:left="-54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330" w:type="dxa"/>
          </w:tcPr>
          <w:p w14:paraId="67F7BE53" w14:textId="77777777" w:rsidR="007825FD" w:rsidRPr="00B661E7" w:rsidRDefault="007825FD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420" w:type="dxa"/>
          </w:tcPr>
          <w:p w14:paraId="264D5B02" w14:textId="77777777" w:rsidR="007825FD" w:rsidRPr="00B661E7" w:rsidRDefault="007825FD" w:rsidP="003733C8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7825FD" w:rsidRPr="00B661E7" w14:paraId="22E0ABCF" w14:textId="77777777" w:rsidTr="00AA182E">
        <w:trPr>
          <w:jc w:val="center"/>
        </w:trPr>
        <w:tc>
          <w:tcPr>
            <w:tcW w:w="1323" w:type="dxa"/>
          </w:tcPr>
          <w:p w14:paraId="7387AF3A" w14:textId="77777777" w:rsidR="007825FD" w:rsidRPr="00B661E7" w:rsidRDefault="007825FD" w:rsidP="00DA02E5">
            <w:pPr>
              <w:ind w:left="-63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87" w:type="dxa"/>
          </w:tcPr>
          <w:p w14:paraId="375A495F" w14:textId="77777777" w:rsidR="007825FD" w:rsidRPr="00B661E7" w:rsidRDefault="007825FD" w:rsidP="00DA02E5">
            <w:pPr>
              <w:ind w:left="-54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330" w:type="dxa"/>
          </w:tcPr>
          <w:p w14:paraId="1DBD85EC" w14:textId="77777777" w:rsidR="007825FD" w:rsidRPr="00B661E7" w:rsidRDefault="007825FD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420" w:type="dxa"/>
          </w:tcPr>
          <w:p w14:paraId="0AC7825C" w14:textId="77777777" w:rsidR="007825FD" w:rsidRPr="00B661E7" w:rsidRDefault="007825FD" w:rsidP="003733C8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7825FD" w:rsidRPr="00B661E7" w14:paraId="08EB81C9" w14:textId="77777777" w:rsidTr="00AA182E">
        <w:trPr>
          <w:jc w:val="center"/>
        </w:trPr>
        <w:tc>
          <w:tcPr>
            <w:tcW w:w="1323" w:type="dxa"/>
          </w:tcPr>
          <w:p w14:paraId="202BFA5E" w14:textId="77777777" w:rsidR="007825FD" w:rsidRPr="00B661E7" w:rsidRDefault="007825FD" w:rsidP="00DA02E5">
            <w:pPr>
              <w:ind w:left="-63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87" w:type="dxa"/>
          </w:tcPr>
          <w:p w14:paraId="5230BDA4" w14:textId="77777777" w:rsidR="007825FD" w:rsidRPr="00B661E7" w:rsidRDefault="007825FD" w:rsidP="00DA02E5">
            <w:pPr>
              <w:ind w:left="-54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330" w:type="dxa"/>
          </w:tcPr>
          <w:p w14:paraId="32E82016" w14:textId="77777777" w:rsidR="007825FD" w:rsidRPr="00B661E7" w:rsidRDefault="007825FD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420" w:type="dxa"/>
          </w:tcPr>
          <w:p w14:paraId="0E23A7DD" w14:textId="77777777" w:rsidR="007825FD" w:rsidRPr="00B661E7" w:rsidRDefault="007825FD" w:rsidP="003733C8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4DDEADD9" w14:textId="77777777" w:rsidR="0087693F" w:rsidRDefault="0087693F">
      <w:pPr>
        <w:jc w:val="center"/>
        <w:rPr>
          <w:b/>
          <w:sz w:val="32"/>
        </w:rPr>
      </w:pPr>
    </w:p>
    <w:p w14:paraId="72C02FA7" w14:textId="77777777" w:rsidR="002E137C" w:rsidRDefault="002E137C" w:rsidP="002E137C">
      <w:pPr>
        <w:rPr>
          <w:b/>
          <w:sz w:val="32"/>
        </w:rPr>
      </w:pPr>
    </w:p>
    <w:p w14:paraId="51F100FE" w14:textId="77777777" w:rsidR="00B661E7" w:rsidRDefault="00B661E7" w:rsidP="00BB052A">
      <w:pPr>
        <w:pStyle w:val="Title"/>
        <w:rPr>
          <w:sz w:val="32"/>
        </w:rPr>
        <w:sectPr w:rsidR="00B661E7" w:rsidSect="008F0504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4A908A3A" w14:textId="77777777" w:rsidR="00877539" w:rsidRPr="00877539" w:rsidRDefault="00877539" w:rsidP="00636944">
      <w:pPr>
        <w:pStyle w:val="Title"/>
      </w:pPr>
    </w:p>
    <w:sectPr w:rsidR="00877539" w:rsidRPr="00877539" w:rsidSect="0063694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EC802" w14:textId="77777777" w:rsidR="00636D27" w:rsidRDefault="00636D27">
      <w:r>
        <w:separator/>
      </w:r>
    </w:p>
  </w:endnote>
  <w:endnote w:type="continuationSeparator" w:id="0">
    <w:p w14:paraId="501C8691" w14:textId="77777777" w:rsidR="00636D27" w:rsidRDefault="00636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881FD" w14:textId="6DE160E2" w:rsidR="00BB052A" w:rsidRDefault="00636944" w:rsidP="00D3501A">
    <w:pPr>
      <w:pStyle w:val="Footer"/>
      <w:tabs>
        <w:tab w:val="clear" w:pos="4320"/>
        <w:tab w:val="right" w:pos="12960"/>
      </w:tabs>
      <w:rPr>
        <w:bCs/>
        <w:sz w:val="20"/>
        <w:szCs w:val="20"/>
      </w:rPr>
    </w:pPr>
    <w:r>
      <w:rPr>
        <w:bCs/>
        <w:noProof/>
        <w:sz w:val="20"/>
        <w:szCs w:val="20"/>
      </w:rPr>
      <mc:AlternateContent>
        <mc:Choice Requires="wps">
          <w:drawing>
            <wp:inline distT="0" distB="0" distL="0" distR="0" wp14:anchorId="20729F37" wp14:editId="4583D724">
              <wp:extent cx="5943600" cy="36830"/>
              <wp:effectExtent l="0" t="0" r="0" b="1905"/>
              <wp:docPr id="15" name="Rectangle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3683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1C611C"/>
                          </a:gs>
                          <a:gs pos="100000">
                            <a:srgbClr val="1C611C">
                              <a:gamma/>
                              <a:tint val="20000"/>
                              <a:invGamma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E2DA87B" id="Rectangle 176" o:spid="_x0000_s1026" style="width:468pt;height: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" fillcolor="#1c611c" stroked="f">
              <v:fill color2="#d2dfd2" angle="90" focus="100%" type="gradient"/>
              <w10:anchorlock/>
            </v:rect>
          </w:pict>
        </mc:Fallback>
      </mc:AlternateContent>
    </w:r>
    <w:r w:rsidR="00BB052A">
      <w:rPr>
        <w:bCs/>
        <w:sz w:val="20"/>
        <w:szCs w:val="20"/>
      </w:rPr>
      <w:tab/>
    </w:r>
  </w:p>
  <w:p w14:paraId="015F9B6F" w14:textId="77777777" w:rsidR="00BB052A" w:rsidRDefault="00BB052A" w:rsidP="00D3501A">
    <w:pPr>
      <w:pStyle w:val="Footer"/>
      <w:tabs>
        <w:tab w:val="clear" w:pos="4320"/>
        <w:tab w:val="right" w:pos="12960"/>
      </w:tabs>
      <w:jc w:val="center"/>
      <w:rPr>
        <w:bCs/>
        <w:sz w:val="20"/>
        <w:szCs w:val="20"/>
      </w:rPr>
    </w:pPr>
    <w:r>
      <w:rPr>
        <w:i/>
        <w:iCs/>
        <w:sz w:val="20"/>
      </w:rPr>
      <w:t>The data contained in this document is subject to restriction; disclosure of the data is limited to the extent provided in the task order award.</w:t>
    </w:r>
  </w:p>
  <w:p w14:paraId="4BDAA09B" w14:textId="77777777" w:rsidR="00BB052A" w:rsidRPr="002E137C" w:rsidRDefault="00BB052A" w:rsidP="002E137C">
    <w:pPr>
      <w:pStyle w:val="Footer"/>
      <w:rPr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B5F13" w14:textId="0B64339A" w:rsidR="00BB052A" w:rsidRPr="001850BF" w:rsidRDefault="00636944" w:rsidP="006C208B">
    <w:pPr>
      <w:pStyle w:val="Footer"/>
      <w:tabs>
        <w:tab w:val="clear" w:pos="4320"/>
        <w:tab w:val="right" w:pos="12960"/>
      </w:tabs>
      <w:rPr>
        <w:bCs/>
        <w:sz w:val="12"/>
        <w:szCs w:val="12"/>
      </w:rPr>
    </w:pPr>
    <w:r>
      <w:rPr>
        <w:bCs/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53FBEC" wp14:editId="2EA1AC85">
              <wp:simplePos x="0" y="0"/>
              <wp:positionH relativeFrom="margin">
                <wp:posOffset>0</wp:posOffset>
              </wp:positionH>
              <wp:positionV relativeFrom="margin">
                <wp:posOffset>8137525</wp:posOffset>
              </wp:positionV>
              <wp:extent cx="5943600" cy="36830"/>
              <wp:effectExtent l="0" t="3810" r="0" b="0"/>
              <wp:wrapSquare wrapText="bothSides"/>
              <wp:docPr id="12" name="Rectangl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3683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1C611C"/>
                          </a:gs>
                          <a:gs pos="100000">
                            <a:srgbClr val="1C611C">
                              <a:gamma/>
                              <a:tint val="20000"/>
                              <a:invGamma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1C595A" id="Rectangle 163" o:spid="_x0000_s1026" style="position:absolute;margin-left:0;margin-top:640.75pt;width:468pt;height:2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" fillcolor="#1c611c" stroked="f">
              <v:fill color2="#d2dfd2" angle="90" focus="100%" type="gradient"/>
              <w10:wrap type="square" anchorx="margin" anchory="margin"/>
            </v:rect>
          </w:pict>
        </mc:Fallback>
      </mc:AlternateContent>
    </w:r>
  </w:p>
  <w:tbl>
    <w:tblPr>
      <w:tblW w:w="9315" w:type="dxa"/>
      <w:jc w:val="center"/>
      <w:tblLayout w:type="fixed"/>
      <w:tblLook w:val="04A0" w:firstRow="1" w:lastRow="0" w:firstColumn="1" w:lastColumn="0" w:noHBand="0" w:noVBand="1"/>
    </w:tblPr>
    <w:tblGrid>
      <w:gridCol w:w="3105"/>
      <w:gridCol w:w="3105"/>
      <w:gridCol w:w="3105"/>
    </w:tblGrid>
    <w:tr w:rsidR="00BB052A" w:rsidRPr="00AC28B4" w14:paraId="687556D2" w14:textId="77777777" w:rsidTr="006C208B">
      <w:trPr>
        <w:jc w:val="center"/>
      </w:trPr>
      <w:tc>
        <w:tcPr>
          <w:tcW w:w="3105" w:type="dxa"/>
          <w:shd w:val="clear" w:color="auto" w:fill="auto"/>
          <w:tcMar>
            <w:left w:w="0" w:type="dxa"/>
            <w:right w:w="0" w:type="dxa"/>
          </w:tcMar>
        </w:tcPr>
        <w:p w14:paraId="20EB1E37" w14:textId="77777777" w:rsidR="00BB052A" w:rsidRPr="008D6B4B" w:rsidRDefault="00BB052A" w:rsidP="006C208B">
          <w:pPr>
            <w:pStyle w:val="Footer"/>
            <w:tabs>
              <w:tab w:val="clear" w:pos="4320"/>
              <w:tab w:val="right" w:pos="12960"/>
            </w:tabs>
            <w:rPr>
              <w:bCs/>
              <w:sz w:val="20"/>
              <w:szCs w:val="20"/>
            </w:rPr>
          </w:pPr>
          <w:r>
            <w:rPr>
              <w:bCs/>
              <w:sz w:val="20"/>
              <w:szCs w:val="20"/>
            </w:rPr>
            <w:t>February 07, 2014</w:t>
          </w:r>
        </w:p>
      </w:tc>
      <w:tc>
        <w:tcPr>
          <w:tcW w:w="3105" w:type="dxa"/>
          <w:shd w:val="clear" w:color="auto" w:fill="auto"/>
        </w:tcPr>
        <w:p w14:paraId="76F2F44D" w14:textId="77777777" w:rsidR="00BB052A" w:rsidRPr="00AC28B4" w:rsidRDefault="00BB052A" w:rsidP="006C208B">
          <w:pPr>
            <w:pStyle w:val="Footer"/>
            <w:tabs>
              <w:tab w:val="clear" w:pos="4320"/>
              <w:tab w:val="right" w:pos="12960"/>
            </w:tabs>
            <w:jc w:val="center"/>
            <w:rPr>
              <w:bCs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74F454E3" wp14:editId="5C698598">
                <wp:extent cx="514350" cy="323850"/>
                <wp:effectExtent l="19050" t="0" r="0" b="0"/>
                <wp:docPr id="5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5FAF3"/>
                            </a:clrFrom>
                            <a:clrTo>
                              <a:srgbClr val="F5FAF3">
                                <a:alpha val="0"/>
                              </a:srgbClr>
                            </a:clrTo>
                          </a:clrChange>
                        </a:blip>
                        <a:srcRect l="10757" t="11905" r="11554" b="190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05" w:type="dxa"/>
          <w:shd w:val="clear" w:color="auto" w:fill="auto"/>
          <w:tcMar>
            <w:left w:w="0" w:type="dxa"/>
            <w:right w:w="0" w:type="dxa"/>
          </w:tcMar>
        </w:tcPr>
        <w:p w14:paraId="61932362" w14:textId="77777777" w:rsidR="00BB052A" w:rsidRPr="00AC28B4" w:rsidRDefault="00BB052A" w:rsidP="006C208B">
          <w:pPr>
            <w:pStyle w:val="Footer"/>
            <w:tabs>
              <w:tab w:val="clear" w:pos="4320"/>
              <w:tab w:val="right" w:pos="12960"/>
            </w:tabs>
            <w:jc w:val="right"/>
            <w:rPr>
              <w:rStyle w:val="PageNumber"/>
              <w:bCs/>
            </w:rPr>
          </w:pPr>
          <w:r w:rsidRPr="00AC28B4">
            <w:rPr>
              <w:bCs/>
              <w:sz w:val="20"/>
              <w:szCs w:val="20"/>
            </w:rPr>
            <w:t xml:space="preserve">Page </w:t>
          </w:r>
          <w:r w:rsidR="00543895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 \* roman </w:instrText>
          </w:r>
          <w:r w:rsidR="00543895">
            <w:rPr>
              <w:rStyle w:val="PageNumber"/>
            </w:rPr>
            <w:fldChar w:fldCharType="separate"/>
          </w:r>
          <w:r w:rsidR="00202ECF">
            <w:rPr>
              <w:rStyle w:val="PageNumber"/>
              <w:noProof/>
            </w:rPr>
            <w:t>i</w:t>
          </w:r>
          <w:r w:rsidR="00543895">
            <w:rPr>
              <w:rStyle w:val="PageNumber"/>
            </w:rPr>
            <w:fldChar w:fldCharType="end"/>
          </w:r>
        </w:p>
        <w:p w14:paraId="64C158B7" w14:textId="77777777" w:rsidR="00BB052A" w:rsidRPr="00AC28B4" w:rsidRDefault="00BB052A" w:rsidP="006C208B">
          <w:pPr>
            <w:pStyle w:val="Footer"/>
            <w:tabs>
              <w:tab w:val="clear" w:pos="4320"/>
              <w:tab w:val="right" w:pos="12960"/>
            </w:tabs>
            <w:jc w:val="center"/>
            <w:rPr>
              <w:sz w:val="12"/>
              <w:szCs w:val="12"/>
            </w:rPr>
          </w:pPr>
        </w:p>
      </w:tc>
    </w:tr>
  </w:tbl>
  <w:p w14:paraId="7890972B" w14:textId="77777777" w:rsidR="00BB052A" w:rsidRPr="006C208B" w:rsidRDefault="00BB052A" w:rsidP="00D73369">
    <w:pPr>
      <w:pStyle w:val="Footer"/>
      <w:tabs>
        <w:tab w:val="clear" w:pos="4320"/>
        <w:tab w:val="clear" w:pos="8640"/>
        <w:tab w:val="left" w:pos="788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B76BA" w14:textId="311CAD03" w:rsidR="00BB052A" w:rsidRPr="001850BF" w:rsidRDefault="00636944" w:rsidP="00696B84">
    <w:pPr>
      <w:pStyle w:val="Footer"/>
      <w:tabs>
        <w:tab w:val="clear" w:pos="4320"/>
        <w:tab w:val="right" w:pos="12960"/>
      </w:tabs>
      <w:rPr>
        <w:bCs/>
        <w:sz w:val="12"/>
        <w:szCs w:val="12"/>
      </w:rPr>
    </w:pPr>
    <w:r>
      <w:rPr>
        <w:bCs/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E06E47F" wp14:editId="5151259C">
              <wp:simplePos x="0" y="0"/>
              <wp:positionH relativeFrom="margin">
                <wp:posOffset>0</wp:posOffset>
              </wp:positionH>
              <wp:positionV relativeFrom="margin">
                <wp:posOffset>8124190</wp:posOffset>
              </wp:positionV>
              <wp:extent cx="5943600" cy="36830"/>
              <wp:effectExtent l="0" t="0" r="0" b="1270"/>
              <wp:wrapSquare wrapText="bothSides"/>
              <wp:docPr id="2" name="Rectangl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3683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1C611C"/>
                          </a:gs>
                          <a:gs pos="100000">
                            <a:srgbClr val="1C611C">
                              <a:gamma/>
                              <a:tint val="20000"/>
                              <a:invGamma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CFE020" id="Rectangle 171" o:spid="_x0000_s1026" style="position:absolute;margin-left:0;margin-top:639.7pt;width:468pt;height:2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" fillcolor="#1c611c" stroked="f">
              <v:fill color2="#d2dfd2" angle="90" focus="100%" type="gradient"/>
              <w10:wrap type="square" anchorx="margin" anchory="margin"/>
            </v:rect>
          </w:pict>
        </mc:Fallback>
      </mc:AlternateContent>
    </w:r>
  </w:p>
  <w:tbl>
    <w:tblPr>
      <w:tblW w:w="9315" w:type="dxa"/>
      <w:jc w:val="center"/>
      <w:tblLayout w:type="fixed"/>
      <w:tblLook w:val="04A0" w:firstRow="1" w:lastRow="0" w:firstColumn="1" w:lastColumn="0" w:noHBand="0" w:noVBand="1"/>
    </w:tblPr>
    <w:tblGrid>
      <w:gridCol w:w="3105"/>
      <w:gridCol w:w="3105"/>
      <w:gridCol w:w="3105"/>
    </w:tblGrid>
    <w:tr w:rsidR="00BB052A" w:rsidRPr="00AC28B4" w14:paraId="54E4AFC9" w14:textId="77777777" w:rsidTr="00696B84">
      <w:trPr>
        <w:jc w:val="center"/>
      </w:trPr>
      <w:tc>
        <w:tcPr>
          <w:tcW w:w="3105" w:type="dxa"/>
          <w:shd w:val="clear" w:color="auto" w:fill="auto"/>
          <w:tcMar>
            <w:left w:w="0" w:type="dxa"/>
            <w:right w:w="0" w:type="dxa"/>
          </w:tcMar>
        </w:tcPr>
        <w:p w14:paraId="47868979" w14:textId="77777777" w:rsidR="00BB052A" w:rsidRPr="00AC28B4" w:rsidRDefault="00BB052A" w:rsidP="00696B84">
          <w:pPr>
            <w:pStyle w:val="Footer"/>
            <w:tabs>
              <w:tab w:val="clear" w:pos="4320"/>
              <w:tab w:val="right" w:pos="12960"/>
            </w:tabs>
            <w:rPr>
              <w:bCs/>
              <w:sz w:val="20"/>
              <w:szCs w:val="20"/>
            </w:rPr>
          </w:pPr>
          <w:r>
            <w:rPr>
              <w:bCs/>
              <w:sz w:val="20"/>
              <w:szCs w:val="20"/>
            </w:rPr>
            <w:t>February 07, 2014</w:t>
          </w:r>
        </w:p>
      </w:tc>
      <w:tc>
        <w:tcPr>
          <w:tcW w:w="3105" w:type="dxa"/>
          <w:shd w:val="clear" w:color="auto" w:fill="auto"/>
        </w:tcPr>
        <w:p w14:paraId="0F54C0E0" w14:textId="77777777" w:rsidR="00BB052A" w:rsidRPr="00AC28B4" w:rsidRDefault="00BB052A" w:rsidP="00696B84">
          <w:pPr>
            <w:pStyle w:val="Footer"/>
            <w:tabs>
              <w:tab w:val="clear" w:pos="4320"/>
              <w:tab w:val="right" w:pos="12960"/>
            </w:tabs>
            <w:jc w:val="center"/>
            <w:rPr>
              <w:bCs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39789B87" wp14:editId="62F35724">
                <wp:extent cx="514350" cy="323850"/>
                <wp:effectExtent l="19050" t="0" r="0" b="0"/>
                <wp:docPr id="1" name="Picture 10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5FAF3"/>
                            </a:clrFrom>
                            <a:clrTo>
                              <a:srgbClr val="F5FAF3">
                                <a:alpha val="0"/>
                              </a:srgbClr>
                            </a:clrTo>
                          </a:clrChange>
                        </a:blip>
                        <a:srcRect l="10757" t="11905" r="11554" b="190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05" w:type="dxa"/>
          <w:shd w:val="clear" w:color="auto" w:fill="auto"/>
          <w:tcMar>
            <w:left w:w="0" w:type="dxa"/>
            <w:right w:w="0" w:type="dxa"/>
          </w:tcMar>
        </w:tcPr>
        <w:p w14:paraId="417803A7" w14:textId="77777777" w:rsidR="00BB052A" w:rsidRPr="00AC28B4" w:rsidRDefault="00BB052A" w:rsidP="001B30E5">
          <w:pPr>
            <w:pStyle w:val="Footer"/>
            <w:tabs>
              <w:tab w:val="clear" w:pos="4320"/>
              <w:tab w:val="right" w:pos="12960"/>
            </w:tabs>
            <w:jc w:val="right"/>
            <w:rPr>
              <w:rStyle w:val="PageNumber"/>
              <w:bCs/>
            </w:rPr>
          </w:pPr>
          <w:r w:rsidRPr="00AC28B4">
            <w:rPr>
              <w:bCs/>
              <w:sz w:val="20"/>
              <w:szCs w:val="20"/>
            </w:rPr>
            <w:t xml:space="preserve">Page </w:t>
          </w:r>
          <w:r w:rsidR="00543895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543895">
            <w:rPr>
              <w:rStyle w:val="PageNumber"/>
            </w:rPr>
            <w:fldChar w:fldCharType="separate"/>
          </w:r>
          <w:r w:rsidR="008B6E7A">
            <w:rPr>
              <w:rStyle w:val="PageNumber"/>
              <w:noProof/>
            </w:rPr>
            <w:t>6-1</w:t>
          </w:r>
          <w:r w:rsidR="00543895">
            <w:rPr>
              <w:rStyle w:val="PageNumber"/>
            </w:rPr>
            <w:fldChar w:fldCharType="end"/>
          </w:r>
        </w:p>
        <w:p w14:paraId="3430F2F0" w14:textId="77777777" w:rsidR="00BB052A" w:rsidRPr="00AC28B4" w:rsidRDefault="00BB052A" w:rsidP="00696B84">
          <w:pPr>
            <w:pStyle w:val="Footer"/>
            <w:tabs>
              <w:tab w:val="clear" w:pos="4320"/>
              <w:tab w:val="right" w:pos="12960"/>
            </w:tabs>
            <w:jc w:val="right"/>
            <w:rPr>
              <w:sz w:val="12"/>
              <w:szCs w:val="12"/>
            </w:rPr>
          </w:pPr>
        </w:p>
      </w:tc>
    </w:tr>
  </w:tbl>
  <w:p w14:paraId="6438A09D" w14:textId="77777777" w:rsidR="00BB052A" w:rsidRPr="00E44EDA" w:rsidRDefault="00BB052A" w:rsidP="00BF3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2782C" w14:textId="77777777" w:rsidR="00636D27" w:rsidRDefault="00636D27">
      <w:r>
        <w:separator/>
      </w:r>
    </w:p>
  </w:footnote>
  <w:footnote w:type="continuationSeparator" w:id="0">
    <w:p w14:paraId="44FEDED2" w14:textId="77777777" w:rsidR="00636D27" w:rsidRDefault="00636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72C6B" w14:textId="77777777" w:rsidR="00BB052A" w:rsidRDefault="00BB052A" w:rsidP="00E44EDA">
    <w:pPr>
      <w:pStyle w:val="Header"/>
      <w:tabs>
        <w:tab w:val="right" w:pos="12960"/>
      </w:tabs>
      <w:rPr>
        <w:sz w:val="20"/>
      </w:rPr>
    </w:pPr>
  </w:p>
  <w:p w14:paraId="5C2FDC76" w14:textId="77777777" w:rsidR="00BB052A" w:rsidRPr="00E44EDA" w:rsidRDefault="00BB052A" w:rsidP="00E44EDA">
    <w:pPr>
      <w:pStyle w:val="Header"/>
      <w:tabs>
        <w:tab w:val="clear" w:pos="8640"/>
        <w:tab w:val="right" w:pos="9360"/>
        <w:tab w:val="right" w:pos="12960"/>
      </w:tabs>
      <w:rPr>
        <w:sz w:val="20"/>
      </w:rPr>
    </w:pPr>
    <w:r>
      <w:rPr>
        <w:sz w:val="20"/>
      </w:rPr>
      <w:t>Pattern Paragraphs Design Specification</w:t>
    </w:r>
    <w:r>
      <w:rPr>
        <w:sz w:val="20"/>
      </w:rPr>
      <w:tab/>
    </w:r>
    <w:r>
      <w:rPr>
        <w:sz w:val="20"/>
      </w:rPr>
      <w:tab/>
    </w:r>
    <w:r w:rsidR="00B661E7">
      <w:rPr>
        <w:sz w:val="20"/>
      </w:rPr>
      <w:t>Revisions</w:t>
    </w:r>
  </w:p>
  <w:p w14:paraId="332981AB" w14:textId="0624ABB7" w:rsidR="00BB052A" w:rsidRPr="00E44EDA" w:rsidRDefault="00636944" w:rsidP="00E44EDA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4B26388B" wp14:editId="64C21ECE">
              <wp:simplePos x="0" y="0"/>
              <wp:positionH relativeFrom="column">
                <wp:posOffset>0</wp:posOffset>
              </wp:positionH>
              <wp:positionV relativeFrom="margin">
                <wp:posOffset>-152400</wp:posOffset>
              </wp:positionV>
              <wp:extent cx="5943600" cy="36830"/>
              <wp:effectExtent l="0" t="635" r="0" b="635"/>
              <wp:wrapSquare wrapText="bothSides"/>
              <wp:docPr id="14" name="Rectangle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3683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1C611C"/>
                          </a:gs>
                          <a:gs pos="100000">
                            <a:srgbClr val="1C611C">
                              <a:gamma/>
                              <a:tint val="20000"/>
                              <a:invGamma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69B518" id="Rectangle 147" o:spid="_x0000_s1026" style="position:absolute;margin-left:0;margin-top:-12pt;width:468pt;height:2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" fillcolor="#1c611c" stroked="f">
              <v:fill color2="#d2dfd2" angle="90" focus="100%" type="gradient"/>
              <w10:wrap type="square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D5EAE" w14:textId="77777777" w:rsidR="00BB052A" w:rsidRDefault="00BB052A" w:rsidP="00D73369">
    <w:pPr>
      <w:pStyle w:val="Header"/>
      <w:tabs>
        <w:tab w:val="right" w:pos="12960"/>
      </w:tabs>
      <w:ind w:firstLine="720"/>
      <w:rPr>
        <w:sz w:val="20"/>
      </w:rPr>
    </w:pPr>
  </w:p>
  <w:p w14:paraId="30E61A65" w14:textId="77777777" w:rsidR="00BB052A" w:rsidRPr="00E44EDA" w:rsidRDefault="00BB052A" w:rsidP="00696B84">
    <w:pPr>
      <w:pStyle w:val="Header"/>
      <w:tabs>
        <w:tab w:val="clear" w:pos="8640"/>
        <w:tab w:val="right" w:pos="9360"/>
        <w:tab w:val="right" w:pos="12960"/>
      </w:tabs>
      <w:rPr>
        <w:sz w:val="20"/>
      </w:rPr>
    </w:pPr>
    <w:r>
      <w:rPr>
        <w:sz w:val="20"/>
      </w:rPr>
      <w:t>Pattern Paragraphs Design Specification</w:t>
    </w:r>
    <w:r>
      <w:rPr>
        <w:sz w:val="20"/>
      </w:rPr>
      <w:tab/>
    </w:r>
    <w:r>
      <w:rPr>
        <w:sz w:val="20"/>
      </w:rPr>
      <w:tab/>
      <w:t>Appendix A</w:t>
    </w:r>
  </w:p>
  <w:p w14:paraId="068F5EB9" w14:textId="60E22B7C" w:rsidR="00BB052A" w:rsidRPr="00E44EDA" w:rsidRDefault="00636944" w:rsidP="00E44EDA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2D9701" wp14:editId="402EDD07">
              <wp:simplePos x="0" y="0"/>
              <wp:positionH relativeFrom="column">
                <wp:posOffset>0</wp:posOffset>
              </wp:positionH>
              <wp:positionV relativeFrom="margin">
                <wp:posOffset>-152400</wp:posOffset>
              </wp:positionV>
              <wp:extent cx="5943600" cy="36830"/>
              <wp:effectExtent l="0" t="635" r="0" b="635"/>
              <wp:wrapSquare wrapText="bothSides"/>
              <wp:docPr id="11" name="Rectangl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3683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1C611C"/>
                          </a:gs>
                          <a:gs pos="100000">
                            <a:srgbClr val="1C611C">
                              <a:gamma/>
                              <a:tint val="20000"/>
                              <a:invGamma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D00A96" id="Rectangle 170" o:spid="_x0000_s1026" style="position:absolute;margin-left:0;margin-top:-12pt;width:468pt;height: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" fillcolor="#1c611c" stroked="f">
              <v:fill color2="#d2dfd2" angle="90" focus="100%" type="gradient"/>
              <w10:wrap type="square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46.8pt;height:46.8pt" o:bullet="t">
        <v:imagedata r:id="rId1" o:title="Bullet"/>
      </v:shape>
    </w:pict>
  </w:numPicBullet>
  <w:abstractNum w:abstractNumId="0" w15:restartNumberingAfterBreak="0">
    <w:nsid w:val="00850F8D"/>
    <w:multiLevelType w:val="hybridMultilevel"/>
    <w:tmpl w:val="7CAE99A0"/>
    <w:lvl w:ilvl="0" w:tplc="37BEFF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3148E5"/>
    <w:multiLevelType w:val="hybridMultilevel"/>
    <w:tmpl w:val="82849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B2B31"/>
    <w:multiLevelType w:val="hybridMultilevel"/>
    <w:tmpl w:val="53A8DA8E"/>
    <w:lvl w:ilvl="0" w:tplc="396A0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B53D93"/>
    <w:multiLevelType w:val="hybridMultilevel"/>
    <w:tmpl w:val="6B6C7BBC"/>
    <w:lvl w:ilvl="0" w:tplc="48F2BB5E">
      <w:start w:val="1"/>
      <w:numFmt w:val="decimal"/>
      <w:pStyle w:val="Heading2Sec4"/>
      <w:lvlText w:val="4.%1"/>
      <w:lvlJc w:val="left"/>
      <w:pPr>
        <w:ind w:left="47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72" w:hanging="360"/>
      </w:pPr>
    </w:lvl>
    <w:lvl w:ilvl="2" w:tplc="0409001B" w:tentative="1">
      <w:start w:val="1"/>
      <w:numFmt w:val="lowerRoman"/>
      <w:lvlText w:val="%3."/>
      <w:lvlJc w:val="right"/>
      <w:pPr>
        <w:ind w:left="6192" w:hanging="180"/>
      </w:pPr>
    </w:lvl>
    <w:lvl w:ilvl="3" w:tplc="0409000F" w:tentative="1">
      <w:start w:val="1"/>
      <w:numFmt w:val="decimal"/>
      <w:lvlText w:val="%4."/>
      <w:lvlJc w:val="left"/>
      <w:pPr>
        <w:ind w:left="6912" w:hanging="360"/>
      </w:pPr>
    </w:lvl>
    <w:lvl w:ilvl="4" w:tplc="04090019" w:tentative="1">
      <w:start w:val="1"/>
      <w:numFmt w:val="lowerLetter"/>
      <w:lvlText w:val="%5."/>
      <w:lvlJc w:val="left"/>
      <w:pPr>
        <w:ind w:left="7632" w:hanging="360"/>
      </w:pPr>
    </w:lvl>
    <w:lvl w:ilvl="5" w:tplc="0409001B" w:tentative="1">
      <w:start w:val="1"/>
      <w:numFmt w:val="lowerRoman"/>
      <w:lvlText w:val="%6."/>
      <w:lvlJc w:val="right"/>
      <w:pPr>
        <w:ind w:left="8352" w:hanging="180"/>
      </w:pPr>
    </w:lvl>
    <w:lvl w:ilvl="6" w:tplc="0409000F" w:tentative="1">
      <w:start w:val="1"/>
      <w:numFmt w:val="decimal"/>
      <w:lvlText w:val="%7."/>
      <w:lvlJc w:val="left"/>
      <w:pPr>
        <w:ind w:left="9072" w:hanging="360"/>
      </w:pPr>
    </w:lvl>
    <w:lvl w:ilvl="7" w:tplc="04090019" w:tentative="1">
      <w:start w:val="1"/>
      <w:numFmt w:val="lowerLetter"/>
      <w:lvlText w:val="%8."/>
      <w:lvlJc w:val="left"/>
      <w:pPr>
        <w:ind w:left="9792" w:hanging="360"/>
      </w:pPr>
    </w:lvl>
    <w:lvl w:ilvl="8" w:tplc="0409001B" w:tentative="1">
      <w:start w:val="1"/>
      <w:numFmt w:val="lowerRoman"/>
      <w:lvlText w:val="%9."/>
      <w:lvlJc w:val="right"/>
      <w:pPr>
        <w:ind w:left="10512" w:hanging="180"/>
      </w:pPr>
    </w:lvl>
  </w:abstractNum>
  <w:abstractNum w:abstractNumId="4" w15:restartNumberingAfterBreak="0">
    <w:nsid w:val="1B3751F0"/>
    <w:multiLevelType w:val="hybridMultilevel"/>
    <w:tmpl w:val="3EEC74C4"/>
    <w:lvl w:ilvl="0" w:tplc="C98EC5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77E0E"/>
    <w:multiLevelType w:val="hybridMultilevel"/>
    <w:tmpl w:val="46E6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87747"/>
    <w:multiLevelType w:val="multilevel"/>
    <w:tmpl w:val="7B86295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SubHeading1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7" w15:restartNumberingAfterBreak="0">
    <w:nsid w:val="20A21121"/>
    <w:multiLevelType w:val="hybridMultilevel"/>
    <w:tmpl w:val="9EB065A6"/>
    <w:lvl w:ilvl="0" w:tplc="6F7EBA22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235033E"/>
    <w:multiLevelType w:val="hybridMultilevel"/>
    <w:tmpl w:val="1B6C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93E8E"/>
    <w:multiLevelType w:val="hybridMultilevel"/>
    <w:tmpl w:val="2D0C7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C35B5"/>
    <w:multiLevelType w:val="hybridMultilevel"/>
    <w:tmpl w:val="29365A98"/>
    <w:lvl w:ilvl="0" w:tplc="C6C64B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1D55"/>
    <w:multiLevelType w:val="hybridMultilevel"/>
    <w:tmpl w:val="688C207E"/>
    <w:lvl w:ilvl="0" w:tplc="EE9ECA66">
      <w:start w:val="1"/>
      <w:numFmt w:val="upperLetter"/>
      <w:pStyle w:val="AppendixHeading"/>
      <w:lvlText w:val="Appendix %1"/>
      <w:lvlJc w:val="left"/>
      <w:pPr>
        <w:ind w:left="720" w:hanging="360"/>
      </w:pPr>
      <w:rPr>
        <w:rFonts w:ascii="Calibri" w:hAnsi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F6277"/>
    <w:multiLevelType w:val="hybridMultilevel"/>
    <w:tmpl w:val="F8B8710C"/>
    <w:lvl w:ilvl="0" w:tplc="6E7AAD58">
      <w:start w:val="1"/>
      <w:numFmt w:val="bullet"/>
      <w:pStyle w:val="FocusBoxText"/>
      <w:lvlText w:val=""/>
      <w:lvlPicBulletId w:val="0"/>
      <w:lvlJc w:val="left"/>
      <w:pPr>
        <w:ind w:left="792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374A639D"/>
    <w:multiLevelType w:val="hybridMultilevel"/>
    <w:tmpl w:val="90EE9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9028E"/>
    <w:multiLevelType w:val="hybridMultilevel"/>
    <w:tmpl w:val="D8086632"/>
    <w:lvl w:ilvl="0" w:tplc="102812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9570F6"/>
    <w:multiLevelType w:val="hybridMultilevel"/>
    <w:tmpl w:val="A9F22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A363F3"/>
    <w:multiLevelType w:val="hybridMultilevel"/>
    <w:tmpl w:val="6D8C1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A1118"/>
    <w:multiLevelType w:val="hybridMultilevel"/>
    <w:tmpl w:val="86747B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B4A3464"/>
    <w:multiLevelType w:val="hybridMultilevel"/>
    <w:tmpl w:val="6454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144BB"/>
    <w:multiLevelType w:val="hybridMultilevel"/>
    <w:tmpl w:val="85F6B1E2"/>
    <w:lvl w:ilvl="0" w:tplc="9AD20E0C">
      <w:start w:val="1"/>
      <w:numFmt w:val="bullet"/>
      <w:pStyle w:val="1stlvl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9268F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F00828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1E5D3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5A61C6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246EB8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94E30F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010A70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C55A8A8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FA668C"/>
    <w:multiLevelType w:val="hybridMultilevel"/>
    <w:tmpl w:val="CC94F4AE"/>
    <w:lvl w:ilvl="0" w:tplc="C6C64B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1005B40"/>
    <w:multiLevelType w:val="hybridMultilevel"/>
    <w:tmpl w:val="FED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A97A27"/>
    <w:multiLevelType w:val="multilevel"/>
    <w:tmpl w:val="18CC98D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C6864BC"/>
    <w:multiLevelType w:val="hybridMultilevel"/>
    <w:tmpl w:val="9468C0EE"/>
    <w:lvl w:ilvl="0" w:tplc="3BB26D68">
      <w:start w:val="1"/>
      <w:numFmt w:val="decimal"/>
      <w:pStyle w:val="Heading7"/>
      <w:lvlText w:val="A-%1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B97CDA"/>
    <w:multiLevelType w:val="hybridMultilevel"/>
    <w:tmpl w:val="282CAC4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52444DCC"/>
    <w:multiLevelType w:val="hybridMultilevel"/>
    <w:tmpl w:val="A560BE84"/>
    <w:lvl w:ilvl="0" w:tplc="04090005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3070031"/>
    <w:multiLevelType w:val="hybridMultilevel"/>
    <w:tmpl w:val="06EA9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C124AB"/>
    <w:multiLevelType w:val="hybridMultilevel"/>
    <w:tmpl w:val="48FAF42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8" w15:restartNumberingAfterBreak="0">
    <w:nsid w:val="70CA3DF4"/>
    <w:multiLevelType w:val="multilevel"/>
    <w:tmpl w:val="9AEE15CA"/>
    <w:lvl w:ilvl="0">
      <w:start w:val="1"/>
      <w:numFmt w:val="decimal"/>
      <w:pStyle w:val="ListBullet5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216" w:hanging="216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29" w15:restartNumberingAfterBreak="0">
    <w:nsid w:val="74111333"/>
    <w:multiLevelType w:val="hybridMultilevel"/>
    <w:tmpl w:val="7F8CA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CF44B4"/>
    <w:multiLevelType w:val="singleLevel"/>
    <w:tmpl w:val="1E12DF92"/>
    <w:lvl w:ilvl="0">
      <w:start w:val="1"/>
      <w:numFmt w:val="bullet"/>
      <w:pStyle w:val="Bullet1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cs="Symbol" w:hint="default"/>
        <w:color w:val="auto"/>
      </w:rPr>
    </w:lvl>
  </w:abstractNum>
  <w:num w:numId="1">
    <w:abstractNumId w:val="19"/>
  </w:num>
  <w:num w:numId="2">
    <w:abstractNumId w:val="25"/>
  </w:num>
  <w:num w:numId="3">
    <w:abstractNumId w:val="3"/>
  </w:num>
  <w:num w:numId="4">
    <w:abstractNumId w:val="30"/>
  </w:num>
  <w:num w:numId="5">
    <w:abstractNumId w:val="22"/>
  </w:num>
  <w:num w:numId="6">
    <w:abstractNumId w:val="6"/>
  </w:num>
  <w:num w:numId="7">
    <w:abstractNumId w:val="12"/>
  </w:num>
  <w:num w:numId="8">
    <w:abstractNumId w:val="27"/>
  </w:num>
  <w:num w:numId="9">
    <w:abstractNumId w:val="23"/>
  </w:num>
  <w:num w:numId="10">
    <w:abstractNumId w:val="11"/>
  </w:num>
  <w:num w:numId="11">
    <w:abstractNumId w:val="26"/>
  </w:num>
  <w:num w:numId="12">
    <w:abstractNumId w:val="18"/>
  </w:num>
  <w:num w:numId="13">
    <w:abstractNumId w:val="17"/>
  </w:num>
  <w:num w:numId="14">
    <w:abstractNumId w:val="28"/>
  </w:num>
  <w:num w:numId="15">
    <w:abstractNumId w:val="24"/>
  </w:num>
  <w:num w:numId="16">
    <w:abstractNumId w:val="0"/>
  </w:num>
  <w:num w:numId="17">
    <w:abstractNumId w:val="14"/>
  </w:num>
  <w:num w:numId="18">
    <w:abstractNumId w:val="2"/>
  </w:num>
  <w:num w:numId="19">
    <w:abstractNumId w:val="10"/>
  </w:num>
  <w:num w:numId="20">
    <w:abstractNumId w:val="20"/>
  </w:num>
  <w:num w:numId="21">
    <w:abstractNumId w:val="4"/>
  </w:num>
  <w:num w:numId="22">
    <w:abstractNumId w:val="8"/>
  </w:num>
  <w:num w:numId="23">
    <w:abstractNumId w:val="16"/>
  </w:num>
  <w:num w:numId="24">
    <w:abstractNumId w:val="1"/>
  </w:num>
  <w:num w:numId="25">
    <w:abstractNumId w:val="9"/>
  </w:num>
  <w:num w:numId="26">
    <w:abstractNumId w:val="13"/>
  </w:num>
  <w:num w:numId="27">
    <w:abstractNumId w:val="5"/>
  </w:num>
  <w:num w:numId="28">
    <w:abstractNumId w:val="21"/>
  </w:num>
  <w:num w:numId="29">
    <w:abstractNumId w:val="29"/>
  </w:num>
  <w:num w:numId="30">
    <w:abstractNumId w:val="7"/>
  </w:num>
  <w:num w:numId="31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fr-FR" w:vendorID="64" w:dllVersion="6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47"/>
    <w:rsid w:val="00005821"/>
    <w:rsid w:val="00014457"/>
    <w:rsid w:val="00016ABC"/>
    <w:rsid w:val="00022FDB"/>
    <w:rsid w:val="00024BE1"/>
    <w:rsid w:val="00027D3F"/>
    <w:rsid w:val="0003115D"/>
    <w:rsid w:val="00031ECA"/>
    <w:rsid w:val="00035371"/>
    <w:rsid w:val="00036D82"/>
    <w:rsid w:val="000435D5"/>
    <w:rsid w:val="00044B61"/>
    <w:rsid w:val="00044D87"/>
    <w:rsid w:val="000450ED"/>
    <w:rsid w:val="00045E6C"/>
    <w:rsid w:val="000509D0"/>
    <w:rsid w:val="00053850"/>
    <w:rsid w:val="00054E4A"/>
    <w:rsid w:val="000556F6"/>
    <w:rsid w:val="00055A2B"/>
    <w:rsid w:val="00056728"/>
    <w:rsid w:val="0005719E"/>
    <w:rsid w:val="0006022A"/>
    <w:rsid w:val="0006086E"/>
    <w:rsid w:val="00062BC4"/>
    <w:rsid w:val="00064F74"/>
    <w:rsid w:val="0006545D"/>
    <w:rsid w:val="00065CBF"/>
    <w:rsid w:val="00073559"/>
    <w:rsid w:val="000769F0"/>
    <w:rsid w:val="00077A51"/>
    <w:rsid w:val="00090A28"/>
    <w:rsid w:val="00090A3D"/>
    <w:rsid w:val="00091A15"/>
    <w:rsid w:val="00091E47"/>
    <w:rsid w:val="00093A7A"/>
    <w:rsid w:val="000976EE"/>
    <w:rsid w:val="000A167C"/>
    <w:rsid w:val="000A2946"/>
    <w:rsid w:val="000A4088"/>
    <w:rsid w:val="000A5441"/>
    <w:rsid w:val="000A6ABE"/>
    <w:rsid w:val="000A6C10"/>
    <w:rsid w:val="000B2DC2"/>
    <w:rsid w:val="000B579E"/>
    <w:rsid w:val="000B70DB"/>
    <w:rsid w:val="000B7917"/>
    <w:rsid w:val="000C14E9"/>
    <w:rsid w:val="000C3E9D"/>
    <w:rsid w:val="000D061B"/>
    <w:rsid w:val="000D3BF2"/>
    <w:rsid w:val="000D5CD1"/>
    <w:rsid w:val="000D61D5"/>
    <w:rsid w:val="000E064F"/>
    <w:rsid w:val="000E1C56"/>
    <w:rsid w:val="000E7153"/>
    <w:rsid w:val="000F24BA"/>
    <w:rsid w:val="000F2669"/>
    <w:rsid w:val="00103E5E"/>
    <w:rsid w:val="001045E8"/>
    <w:rsid w:val="001056B3"/>
    <w:rsid w:val="00106006"/>
    <w:rsid w:val="001120F0"/>
    <w:rsid w:val="00113C8E"/>
    <w:rsid w:val="00117326"/>
    <w:rsid w:val="00132EBF"/>
    <w:rsid w:val="001374C5"/>
    <w:rsid w:val="00145F8F"/>
    <w:rsid w:val="00146CC3"/>
    <w:rsid w:val="001479F2"/>
    <w:rsid w:val="00152340"/>
    <w:rsid w:val="00152B2F"/>
    <w:rsid w:val="001540A0"/>
    <w:rsid w:val="00164756"/>
    <w:rsid w:val="001647C3"/>
    <w:rsid w:val="001701CB"/>
    <w:rsid w:val="00173CDD"/>
    <w:rsid w:val="00173DD8"/>
    <w:rsid w:val="00174399"/>
    <w:rsid w:val="00175A6A"/>
    <w:rsid w:val="00175E7B"/>
    <w:rsid w:val="0017634B"/>
    <w:rsid w:val="00183D1D"/>
    <w:rsid w:val="001850BF"/>
    <w:rsid w:val="00186439"/>
    <w:rsid w:val="0019163C"/>
    <w:rsid w:val="00192E13"/>
    <w:rsid w:val="001A02C2"/>
    <w:rsid w:val="001A15AD"/>
    <w:rsid w:val="001A1A2B"/>
    <w:rsid w:val="001A749F"/>
    <w:rsid w:val="001B0B56"/>
    <w:rsid w:val="001B30E5"/>
    <w:rsid w:val="001C1F50"/>
    <w:rsid w:val="001C5BEF"/>
    <w:rsid w:val="001C79E2"/>
    <w:rsid w:val="001D07E8"/>
    <w:rsid w:val="001D1894"/>
    <w:rsid w:val="001D2B57"/>
    <w:rsid w:val="001D5AED"/>
    <w:rsid w:val="001D7FBB"/>
    <w:rsid w:val="001E0B01"/>
    <w:rsid w:val="001E0C97"/>
    <w:rsid w:val="001E1F73"/>
    <w:rsid w:val="001E24AF"/>
    <w:rsid w:val="001F09E7"/>
    <w:rsid w:val="001F3022"/>
    <w:rsid w:val="001F6041"/>
    <w:rsid w:val="001F77C3"/>
    <w:rsid w:val="0020177F"/>
    <w:rsid w:val="00202B5E"/>
    <w:rsid w:val="00202ECF"/>
    <w:rsid w:val="00204AA0"/>
    <w:rsid w:val="0020513E"/>
    <w:rsid w:val="00205917"/>
    <w:rsid w:val="002072CA"/>
    <w:rsid w:val="002155B2"/>
    <w:rsid w:val="00217914"/>
    <w:rsid w:val="0022260E"/>
    <w:rsid w:val="002230D1"/>
    <w:rsid w:val="00225958"/>
    <w:rsid w:val="00226A67"/>
    <w:rsid w:val="002315AD"/>
    <w:rsid w:val="002321CF"/>
    <w:rsid w:val="002333D1"/>
    <w:rsid w:val="00235A11"/>
    <w:rsid w:val="00235C51"/>
    <w:rsid w:val="0023636E"/>
    <w:rsid w:val="002413C2"/>
    <w:rsid w:val="00241DC9"/>
    <w:rsid w:val="00245142"/>
    <w:rsid w:val="002458AF"/>
    <w:rsid w:val="00247964"/>
    <w:rsid w:val="0025063C"/>
    <w:rsid w:val="0025086C"/>
    <w:rsid w:val="0025215E"/>
    <w:rsid w:val="0025269A"/>
    <w:rsid w:val="0025586A"/>
    <w:rsid w:val="00255AEC"/>
    <w:rsid w:val="002566F7"/>
    <w:rsid w:val="00260348"/>
    <w:rsid w:val="00265753"/>
    <w:rsid w:val="00271B62"/>
    <w:rsid w:val="00275164"/>
    <w:rsid w:val="00275CA5"/>
    <w:rsid w:val="002833C8"/>
    <w:rsid w:val="00284030"/>
    <w:rsid w:val="00291F9B"/>
    <w:rsid w:val="0029204A"/>
    <w:rsid w:val="00292D3E"/>
    <w:rsid w:val="002956AA"/>
    <w:rsid w:val="002A5359"/>
    <w:rsid w:val="002A67F3"/>
    <w:rsid w:val="002A6CBF"/>
    <w:rsid w:val="002A6DD7"/>
    <w:rsid w:val="002A7E91"/>
    <w:rsid w:val="002B442C"/>
    <w:rsid w:val="002B573B"/>
    <w:rsid w:val="002B783A"/>
    <w:rsid w:val="002C1904"/>
    <w:rsid w:val="002C2743"/>
    <w:rsid w:val="002C4371"/>
    <w:rsid w:val="002C6D2F"/>
    <w:rsid w:val="002C71FB"/>
    <w:rsid w:val="002D2147"/>
    <w:rsid w:val="002E047C"/>
    <w:rsid w:val="002E137C"/>
    <w:rsid w:val="002E467C"/>
    <w:rsid w:val="002E4759"/>
    <w:rsid w:val="002F2673"/>
    <w:rsid w:val="002F5FDC"/>
    <w:rsid w:val="00305224"/>
    <w:rsid w:val="00310E58"/>
    <w:rsid w:val="0031715E"/>
    <w:rsid w:val="003174A1"/>
    <w:rsid w:val="0033144C"/>
    <w:rsid w:val="0033551E"/>
    <w:rsid w:val="00335B4B"/>
    <w:rsid w:val="003363F0"/>
    <w:rsid w:val="00336729"/>
    <w:rsid w:val="00340384"/>
    <w:rsid w:val="0034778A"/>
    <w:rsid w:val="0034788D"/>
    <w:rsid w:val="00347D03"/>
    <w:rsid w:val="00350A04"/>
    <w:rsid w:val="0035189C"/>
    <w:rsid w:val="0035410F"/>
    <w:rsid w:val="00360ACC"/>
    <w:rsid w:val="0036238B"/>
    <w:rsid w:val="00363210"/>
    <w:rsid w:val="00365640"/>
    <w:rsid w:val="003733C8"/>
    <w:rsid w:val="00374801"/>
    <w:rsid w:val="00382BDA"/>
    <w:rsid w:val="00387192"/>
    <w:rsid w:val="00390AC0"/>
    <w:rsid w:val="0039403C"/>
    <w:rsid w:val="00394441"/>
    <w:rsid w:val="00394B5E"/>
    <w:rsid w:val="00395920"/>
    <w:rsid w:val="003A027E"/>
    <w:rsid w:val="003A1E4E"/>
    <w:rsid w:val="003A4EB8"/>
    <w:rsid w:val="003A7B5A"/>
    <w:rsid w:val="003B0BEC"/>
    <w:rsid w:val="003B1AB7"/>
    <w:rsid w:val="003B4071"/>
    <w:rsid w:val="003B6910"/>
    <w:rsid w:val="003B6D0D"/>
    <w:rsid w:val="003C0E5F"/>
    <w:rsid w:val="003C3802"/>
    <w:rsid w:val="003C39CF"/>
    <w:rsid w:val="003C5482"/>
    <w:rsid w:val="003D14BD"/>
    <w:rsid w:val="003D1A22"/>
    <w:rsid w:val="003D2024"/>
    <w:rsid w:val="003D3C53"/>
    <w:rsid w:val="003D4690"/>
    <w:rsid w:val="003D6950"/>
    <w:rsid w:val="003D78F3"/>
    <w:rsid w:val="003E11BF"/>
    <w:rsid w:val="003E7753"/>
    <w:rsid w:val="003E7D9E"/>
    <w:rsid w:val="003F0938"/>
    <w:rsid w:val="003F0D11"/>
    <w:rsid w:val="003F46EF"/>
    <w:rsid w:val="003F55FB"/>
    <w:rsid w:val="003F73FD"/>
    <w:rsid w:val="00400F60"/>
    <w:rsid w:val="00411DD8"/>
    <w:rsid w:val="004124E6"/>
    <w:rsid w:val="004153DA"/>
    <w:rsid w:val="004164A4"/>
    <w:rsid w:val="004167DE"/>
    <w:rsid w:val="004167E3"/>
    <w:rsid w:val="00421058"/>
    <w:rsid w:val="00425E8A"/>
    <w:rsid w:val="00432D7C"/>
    <w:rsid w:val="00433EE9"/>
    <w:rsid w:val="00441983"/>
    <w:rsid w:val="00443F38"/>
    <w:rsid w:val="00446849"/>
    <w:rsid w:val="00455EDF"/>
    <w:rsid w:val="004627D9"/>
    <w:rsid w:val="004645A6"/>
    <w:rsid w:val="004658D5"/>
    <w:rsid w:val="0046598A"/>
    <w:rsid w:val="00466AD2"/>
    <w:rsid w:val="00466F5F"/>
    <w:rsid w:val="0047282F"/>
    <w:rsid w:val="004732AA"/>
    <w:rsid w:val="00475771"/>
    <w:rsid w:val="004804D3"/>
    <w:rsid w:val="00480DA6"/>
    <w:rsid w:val="004820B9"/>
    <w:rsid w:val="004856B1"/>
    <w:rsid w:val="00485E1A"/>
    <w:rsid w:val="00485FBE"/>
    <w:rsid w:val="00487F50"/>
    <w:rsid w:val="00492C86"/>
    <w:rsid w:val="00492E29"/>
    <w:rsid w:val="0049443A"/>
    <w:rsid w:val="00495EC4"/>
    <w:rsid w:val="004B174A"/>
    <w:rsid w:val="004B21F5"/>
    <w:rsid w:val="004B5E7F"/>
    <w:rsid w:val="004B67FE"/>
    <w:rsid w:val="004C2155"/>
    <w:rsid w:val="004C403A"/>
    <w:rsid w:val="004C4C8F"/>
    <w:rsid w:val="004D3A75"/>
    <w:rsid w:val="004D4E9D"/>
    <w:rsid w:val="004D4EE1"/>
    <w:rsid w:val="004D67D1"/>
    <w:rsid w:val="004E144F"/>
    <w:rsid w:val="004E3762"/>
    <w:rsid w:val="004E52D0"/>
    <w:rsid w:val="004E764E"/>
    <w:rsid w:val="004F3DED"/>
    <w:rsid w:val="0050203A"/>
    <w:rsid w:val="005137A6"/>
    <w:rsid w:val="00522648"/>
    <w:rsid w:val="00524C34"/>
    <w:rsid w:val="005273AE"/>
    <w:rsid w:val="005333A3"/>
    <w:rsid w:val="005351DD"/>
    <w:rsid w:val="005362BB"/>
    <w:rsid w:val="0053673E"/>
    <w:rsid w:val="00536B3F"/>
    <w:rsid w:val="00537ABC"/>
    <w:rsid w:val="00540F81"/>
    <w:rsid w:val="00542219"/>
    <w:rsid w:val="00542FC7"/>
    <w:rsid w:val="00543895"/>
    <w:rsid w:val="00544956"/>
    <w:rsid w:val="00545E67"/>
    <w:rsid w:val="005556EE"/>
    <w:rsid w:val="005575AE"/>
    <w:rsid w:val="005575D8"/>
    <w:rsid w:val="00557FDE"/>
    <w:rsid w:val="0056272A"/>
    <w:rsid w:val="00566660"/>
    <w:rsid w:val="00566667"/>
    <w:rsid w:val="0057379B"/>
    <w:rsid w:val="00573951"/>
    <w:rsid w:val="00573BA0"/>
    <w:rsid w:val="00574593"/>
    <w:rsid w:val="00576482"/>
    <w:rsid w:val="0057703F"/>
    <w:rsid w:val="00583989"/>
    <w:rsid w:val="00587C0B"/>
    <w:rsid w:val="005902D4"/>
    <w:rsid w:val="0059045C"/>
    <w:rsid w:val="00592C41"/>
    <w:rsid w:val="005961C8"/>
    <w:rsid w:val="005A4808"/>
    <w:rsid w:val="005A5983"/>
    <w:rsid w:val="005A5FBE"/>
    <w:rsid w:val="005A701B"/>
    <w:rsid w:val="005B0A7E"/>
    <w:rsid w:val="005B3ADE"/>
    <w:rsid w:val="005C4775"/>
    <w:rsid w:val="005C69C1"/>
    <w:rsid w:val="005D0B01"/>
    <w:rsid w:val="005D2A7E"/>
    <w:rsid w:val="005D337A"/>
    <w:rsid w:val="005D4D6E"/>
    <w:rsid w:val="005E36D9"/>
    <w:rsid w:val="005F172D"/>
    <w:rsid w:val="005F36EF"/>
    <w:rsid w:val="005F5057"/>
    <w:rsid w:val="005F6E32"/>
    <w:rsid w:val="005F7D89"/>
    <w:rsid w:val="00601D50"/>
    <w:rsid w:val="0061332F"/>
    <w:rsid w:val="006171D3"/>
    <w:rsid w:val="006200DB"/>
    <w:rsid w:val="0062292A"/>
    <w:rsid w:val="00623019"/>
    <w:rsid w:val="00623B47"/>
    <w:rsid w:val="00624C9A"/>
    <w:rsid w:val="00625EA9"/>
    <w:rsid w:val="00627451"/>
    <w:rsid w:val="00632A3A"/>
    <w:rsid w:val="00636944"/>
    <w:rsid w:val="00636D27"/>
    <w:rsid w:val="00637A83"/>
    <w:rsid w:val="00640A66"/>
    <w:rsid w:val="0064346F"/>
    <w:rsid w:val="0064406D"/>
    <w:rsid w:val="00645CFF"/>
    <w:rsid w:val="00647A40"/>
    <w:rsid w:val="00652ECF"/>
    <w:rsid w:val="00657C48"/>
    <w:rsid w:val="00662EAC"/>
    <w:rsid w:val="0066418B"/>
    <w:rsid w:val="00665E6D"/>
    <w:rsid w:val="0066623A"/>
    <w:rsid w:val="006673E9"/>
    <w:rsid w:val="00675D85"/>
    <w:rsid w:val="006776CD"/>
    <w:rsid w:val="006823BC"/>
    <w:rsid w:val="00683D6A"/>
    <w:rsid w:val="00684872"/>
    <w:rsid w:val="00684AA9"/>
    <w:rsid w:val="00685D39"/>
    <w:rsid w:val="0068791B"/>
    <w:rsid w:val="00693B0F"/>
    <w:rsid w:val="00695BD4"/>
    <w:rsid w:val="0069666D"/>
    <w:rsid w:val="00696B84"/>
    <w:rsid w:val="00697D93"/>
    <w:rsid w:val="006A22CD"/>
    <w:rsid w:val="006A408D"/>
    <w:rsid w:val="006A59C9"/>
    <w:rsid w:val="006A7C03"/>
    <w:rsid w:val="006B1655"/>
    <w:rsid w:val="006C1520"/>
    <w:rsid w:val="006C208B"/>
    <w:rsid w:val="006D3016"/>
    <w:rsid w:val="006D5BCD"/>
    <w:rsid w:val="006E0D96"/>
    <w:rsid w:val="006E0E66"/>
    <w:rsid w:val="006E475C"/>
    <w:rsid w:val="006E4783"/>
    <w:rsid w:val="006E775F"/>
    <w:rsid w:val="006F0337"/>
    <w:rsid w:val="006F217F"/>
    <w:rsid w:val="006F5F55"/>
    <w:rsid w:val="006F7630"/>
    <w:rsid w:val="00701D43"/>
    <w:rsid w:val="007026C5"/>
    <w:rsid w:val="00704896"/>
    <w:rsid w:val="007055C2"/>
    <w:rsid w:val="00707568"/>
    <w:rsid w:val="00713FCB"/>
    <w:rsid w:val="00715A20"/>
    <w:rsid w:val="007218E7"/>
    <w:rsid w:val="00721BD1"/>
    <w:rsid w:val="00723693"/>
    <w:rsid w:val="007301CB"/>
    <w:rsid w:val="00733FF9"/>
    <w:rsid w:val="00736F4D"/>
    <w:rsid w:val="00740678"/>
    <w:rsid w:val="0074135E"/>
    <w:rsid w:val="00741707"/>
    <w:rsid w:val="007506D0"/>
    <w:rsid w:val="0075228B"/>
    <w:rsid w:val="00752323"/>
    <w:rsid w:val="00752A8F"/>
    <w:rsid w:val="007536D6"/>
    <w:rsid w:val="0075672B"/>
    <w:rsid w:val="00764089"/>
    <w:rsid w:val="00767081"/>
    <w:rsid w:val="00767DD0"/>
    <w:rsid w:val="00767E32"/>
    <w:rsid w:val="00771A9E"/>
    <w:rsid w:val="007735A4"/>
    <w:rsid w:val="00774DE2"/>
    <w:rsid w:val="00777891"/>
    <w:rsid w:val="007825FD"/>
    <w:rsid w:val="00783E68"/>
    <w:rsid w:val="00784E16"/>
    <w:rsid w:val="00784F0B"/>
    <w:rsid w:val="00785BB7"/>
    <w:rsid w:val="007914AA"/>
    <w:rsid w:val="0079228F"/>
    <w:rsid w:val="007A0B4E"/>
    <w:rsid w:val="007A2AD9"/>
    <w:rsid w:val="007B2EB2"/>
    <w:rsid w:val="007B3F0E"/>
    <w:rsid w:val="007B5475"/>
    <w:rsid w:val="007B5901"/>
    <w:rsid w:val="007B67FA"/>
    <w:rsid w:val="007C7E8A"/>
    <w:rsid w:val="007C7F19"/>
    <w:rsid w:val="007D1A9E"/>
    <w:rsid w:val="007D2279"/>
    <w:rsid w:val="007D42F3"/>
    <w:rsid w:val="007D4F40"/>
    <w:rsid w:val="007D5D62"/>
    <w:rsid w:val="007D78FD"/>
    <w:rsid w:val="007D7B32"/>
    <w:rsid w:val="007E0600"/>
    <w:rsid w:val="007E323B"/>
    <w:rsid w:val="007E4EE9"/>
    <w:rsid w:val="007F0755"/>
    <w:rsid w:val="007F77D1"/>
    <w:rsid w:val="00802123"/>
    <w:rsid w:val="00803766"/>
    <w:rsid w:val="00805979"/>
    <w:rsid w:val="00813950"/>
    <w:rsid w:val="0081608F"/>
    <w:rsid w:val="00820EA4"/>
    <w:rsid w:val="00820F63"/>
    <w:rsid w:val="00823032"/>
    <w:rsid w:val="008275C9"/>
    <w:rsid w:val="00831653"/>
    <w:rsid w:val="008318D1"/>
    <w:rsid w:val="00831BF9"/>
    <w:rsid w:val="00832A0E"/>
    <w:rsid w:val="00832A46"/>
    <w:rsid w:val="00833811"/>
    <w:rsid w:val="0083511F"/>
    <w:rsid w:val="00843198"/>
    <w:rsid w:val="00852AC1"/>
    <w:rsid w:val="00853434"/>
    <w:rsid w:val="00860048"/>
    <w:rsid w:val="00870BA1"/>
    <w:rsid w:val="00870D35"/>
    <w:rsid w:val="008730D9"/>
    <w:rsid w:val="00873CB7"/>
    <w:rsid w:val="00875505"/>
    <w:rsid w:val="00875F49"/>
    <w:rsid w:val="0087693F"/>
    <w:rsid w:val="00877539"/>
    <w:rsid w:val="00883E88"/>
    <w:rsid w:val="0088509A"/>
    <w:rsid w:val="00885C53"/>
    <w:rsid w:val="0089252B"/>
    <w:rsid w:val="008A4B67"/>
    <w:rsid w:val="008B025C"/>
    <w:rsid w:val="008B058F"/>
    <w:rsid w:val="008B3EB4"/>
    <w:rsid w:val="008B4F40"/>
    <w:rsid w:val="008B6E7A"/>
    <w:rsid w:val="008B772C"/>
    <w:rsid w:val="008C3FAB"/>
    <w:rsid w:val="008D1723"/>
    <w:rsid w:val="008D1B17"/>
    <w:rsid w:val="008D4ABA"/>
    <w:rsid w:val="008D4EAE"/>
    <w:rsid w:val="008D6B4B"/>
    <w:rsid w:val="008E2F47"/>
    <w:rsid w:val="008F0504"/>
    <w:rsid w:val="008F49FC"/>
    <w:rsid w:val="008F4E3E"/>
    <w:rsid w:val="009000C2"/>
    <w:rsid w:val="00901F0C"/>
    <w:rsid w:val="009075ED"/>
    <w:rsid w:val="009101FB"/>
    <w:rsid w:val="00911EB6"/>
    <w:rsid w:val="009122BD"/>
    <w:rsid w:val="00912B8B"/>
    <w:rsid w:val="0091695B"/>
    <w:rsid w:val="00922EB8"/>
    <w:rsid w:val="0092422C"/>
    <w:rsid w:val="00926A33"/>
    <w:rsid w:val="00927381"/>
    <w:rsid w:val="009402F5"/>
    <w:rsid w:val="00941FF2"/>
    <w:rsid w:val="00943B90"/>
    <w:rsid w:val="009461A8"/>
    <w:rsid w:val="00950853"/>
    <w:rsid w:val="00952043"/>
    <w:rsid w:val="009604C8"/>
    <w:rsid w:val="0097112A"/>
    <w:rsid w:val="00971E5B"/>
    <w:rsid w:val="00972247"/>
    <w:rsid w:val="00973807"/>
    <w:rsid w:val="009759E5"/>
    <w:rsid w:val="00980930"/>
    <w:rsid w:val="009811ED"/>
    <w:rsid w:val="009826C3"/>
    <w:rsid w:val="00985C0A"/>
    <w:rsid w:val="00986564"/>
    <w:rsid w:val="00990DF2"/>
    <w:rsid w:val="009A0C45"/>
    <w:rsid w:val="009A2BDD"/>
    <w:rsid w:val="009A2CDB"/>
    <w:rsid w:val="009A5FFF"/>
    <w:rsid w:val="009A7773"/>
    <w:rsid w:val="009A7967"/>
    <w:rsid w:val="009B10ED"/>
    <w:rsid w:val="009B4619"/>
    <w:rsid w:val="009C14B4"/>
    <w:rsid w:val="009C7471"/>
    <w:rsid w:val="009C7966"/>
    <w:rsid w:val="009D010C"/>
    <w:rsid w:val="009D56DE"/>
    <w:rsid w:val="009E040C"/>
    <w:rsid w:val="009E0927"/>
    <w:rsid w:val="009E2692"/>
    <w:rsid w:val="009E5310"/>
    <w:rsid w:val="009E636D"/>
    <w:rsid w:val="009F0D9E"/>
    <w:rsid w:val="009F1510"/>
    <w:rsid w:val="009F2BDF"/>
    <w:rsid w:val="009F5D24"/>
    <w:rsid w:val="009F6E4D"/>
    <w:rsid w:val="009F7248"/>
    <w:rsid w:val="00A01D99"/>
    <w:rsid w:val="00A07D12"/>
    <w:rsid w:val="00A10720"/>
    <w:rsid w:val="00A14A60"/>
    <w:rsid w:val="00A15D34"/>
    <w:rsid w:val="00A21E8E"/>
    <w:rsid w:val="00A273D7"/>
    <w:rsid w:val="00A30F2C"/>
    <w:rsid w:val="00A325A1"/>
    <w:rsid w:val="00A35633"/>
    <w:rsid w:val="00A40560"/>
    <w:rsid w:val="00A42246"/>
    <w:rsid w:val="00A46E1A"/>
    <w:rsid w:val="00A479BB"/>
    <w:rsid w:val="00A47A4D"/>
    <w:rsid w:val="00A5621A"/>
    <w:rsid w:val="00A6056C"/>
    <w:rsid w:val="00A608B5"/>
    <w:rsid w:val="00A6661E"/>
    <w:rsid w:val="00A66F77"/>
    <w:rsid w:val="00A7332A"/>
    <w:rsid w:val="00A73F61"/>
    <w:rsid w:val="00A74540"/>
    <w:rsid w:val="00A7795B"/>
    <w:rsid w:val="00A8260A"/>
    <w:rsid w:val="00A8337F"/>
    <w:rsid w:val="00A878FA"/>
    <w:rsid w:val="00A90681"/>
    <w:rsid w:val="00A91350"/>
    <w:rsid w:val="00A93118"/>
    <w:rsid w:val="00A94C6E"/>
    <w:rsid w:val="00AA182E"/>
    <w:rsid w:val="00AA1BFA"/>
    <w:rsid w:val="00AA336D"/>
    <w:rsid w:val="00AA7C09"/>
    <w:rsid w:val="00AB666F"/>
    <w:rsid w:val="00AC28B4"/>
    <w:rsid w:val="00AD1869"/>
    <w:rsid w:val="00AD2751"/>
    <w:rsid w:val="00AD3913"/>
    <w:rsid w:val="00AD5564"/>
    <w:rsid w:val="00AE154D"/>
    <w:rsid w:val="00AF2968"/>
    <w:rsid w:val="00AF3B5A"/>
    <w:rsid w:val="00AF5620"/>
    <w:rsid w:val="00B00669"/>
    <w:rsid w:val="00B01495"/>
    <w:rsid w:val="00B0579C"/>
    <w:rsid w:val="00B07BE3"/>
    <w:rsid w:val="00B12E38"/>
    <w:rsid w:val="00B1398E"/>
    <w:rsid w:val="00B305B9"/>
    <w:rsid w:val="00B328F0"/>
    <w:rsid w:val="00B43167"/>
    <w:rsid w:val="00B445CF"/>
    <w:rsid w:val="00B50881"/>
    <w:rsid w:val="00B50A00"/>
    <w:rsid w:val="00B52D53"/>
    <w:rsid w:val="00B661E7"/>
    <w:rsid w:val="00B67558"/>
    <w:rsid w:val="00B67636"/>
    <w:rsid w:val="00B83FB5"/>
    <w:rsid w:val="00B85705"/>
    <w:rsid w:val="00B86163"/>
    <w:rsid w:val="00B866F0"/>
    <w:rsid w:val="00B90ADF"/>
    <w:rsid w:val="00B9139A"/>
    <w:rsid w:val="00B9211F"/>
    <w:rsid w:val="00BB021F"/>
    <w:rsid w:val="00BB052A"/>
    <w:rsid w:val="00BB2A6A"/>
    <w:rsid w:val="00BB7309"/>
    <w:rsid w:val="00BB7F0C"/>
    <w:rsid w:val="00BC1630"/>
    <w:rsid w:val="00BC3EB9"/>
    <w:rsid w:val="00BC69C2"/>
    <w:rsid w:val="00BC741E"/>
    <w:rsid w:val="00BC7471"/>
    <w:rsid w:val="00BE3574"/>
    <w:rsid w:val="00BE676A"/>
    <w:rsid w:val="00BF00CF"/>
    <w:rsid w:val="00BF3404"/>
    <w:rsid w:val="00BF3929"/>
    <w:rsid w:val="00C01E01"/>
    <w:rsid w:val="00C0349A"/>
    <w:rsid w:val="00C03A3F"/>
    <w:rsid w:val="00C05462"/>
    <w:rsid w:val="00C131EB"/>
    <w:rsid w:val="00C14229"/>
    <w:rsid w:val="00C14511"/>
    <w:rsid w:val="00C15475"/>
    <w:rsid w:val="00C16389"/>
    <w:rsid w:val="00C2136B"/>
    <w:rsid w:val="00C23594"/>
    <w:rsid w:val="00C246B6"/>
    <w:rsid w:val="00C2732A"/>
    <w:rsid w:val="00C27891"/>
    <w:rsid w:val="00C27A9A"/>
    <w:rsid w:val="00C33CF2"/>
    <w:rsid w:val="00C365AB"/>
    <w:rsid w:val="00C37DE4"/>
    <w:rsid w:val="00C40073"/>
    <w:rsid w:val="00C42056"/>
    <w:rsid w:val="00C44316"/>
    <w:rsid w:val="00C44741"/>
    <w:rsid w:val="00C452E4"/>
    <w:rsid w:val="00C4626A"/>
    <w:rsid w:val="00C50A73"/>
    <w:rsid w:val="00C53B61"/>
    <w:rsid w:val="00C5671B"/>
    <w:rsid w:val="00C569A9"/>
    <w:rsid w:val="00C713BC"/>
    <w:rsid w:val="00C75052"/>
    <w:rsid w:val="00C80F16"/>
    <w:rsid w:val="00C815D2"/>
    <w:rsid w:val="00C82D40"/>
    <w:rsid w:val="00C90178"/>
    <w:rsid w:val="00C918A5"/>
    <w:rsid w:val="00C91F21"/>
    <w:rsid w:val="00C94022"/>
    <w:rsid w:val="00C96593"/>
    <w:rsid w:val="00C965DB"/>
    <w:rsid w:val="00CA05A8"/>
    <w:rsid w:val="00CB3CB0"/>
    <w:rsid w:val="00CB684E"/>
    <w:rsid w:val="00CB6FE1"/>
    <w:rsid w:val="00CB7EAA"/>
    <w:rsid w:val="00CC1E4E"/>
    <w:rsid w:val="00CC4ACF"/>
    <w:rsid w:val="00CC76B7"/>
    <w:rsid w:val="00CD278F"/>
    <w:rsid w:val="00CD48EE"/>
    <w:rsid w:val="00CE1405"/>
    <w:rsid w:val="00CE2826"/>
    <w:rsid w:val="00CE2900"/>
    <w:rsid w:val="00CF12DF"/>
    <w:rsid w:val="00CF3023"/>
    <w:rsid w:val="00CF5FBA"/>
    <w:rsid w:val="00D03E49"/>
    <w:rsid w:val="00D04D8E"/>
    <w:rsid w:val="00D07177"/>
    <w:rsid w:val="00D07FE7"/>
    <w:rsid w:val="00D101BA"/>
    <w:rsid w:val="00D15942"/>
    <w:rsid w:val="00D215BC"/>
    <w:rsid w:val="00D21BEA"/>
    <w:rsid w:val="00D23185"/>
    <w:rsid w:val="00D27A25"/>
    <w:rsid w:val="00D32628"/>
    <w:rsid w:val="00D3501A"/>
    <w:rsid w:val="00D41A0F"/>
    <w:rsid w:val="00D41A3D"/>
    <w:rsid w:val="00D41CBF"/>
    <w:rsid w:val="00D42666"/>
    <w:rsid w:val="00D439D6"/>
    <w:rsid w:val="00D5307F"/>
    <w:rsid w:val="00D549D9"/>
    <w:rsid w:val="00D55815"/>
    <w:rsid w:val="00D57740"/>
    <w:rsid w:val="00D6067D"/>
    <w:rsid w:val="00D645A3"/>
    <w:rsid w:val="00D70D10"/>
    <w:rsid w:val="00D730A1"/>
    <w:rsid w:val="00D73369"/>
    <w:rsid w:val="00D76727"/>
    <w:rsid w:val="00D8596A"/>
    <w:rsid w:val="00D952BE"/>
    <w:rsid w:val="00D97055"/>
    <w:rsid w:val="00D973FE"/>
    <w:rsid w:val="00DA02E5"/>
    <w:rsid w:val="00DA51B2"/>
    <w:rsid w:val="00DB5A33"/>
    <w:rsid w:val="00DC2A4B"/>
    <w:rsid w:val="00DC4366"/>
    <w:rsid w:val="00DD21BF"/>
    <w:rsid w:val="00DD3BA9"/>
    <w:rsid w:val="00DD61B6"/>
    <w:rsid w:val="00DE04EA"/>
    <w:rsid w:val="00DE1BED"/>
    <w:rsid w:val="00DE286B"/>
    <w:rsid w:val="00DE54A4"/>
    <w:rsid w:val="00DE56E6"/>
    <w:rsid w:val="00DE725B"/>
    <w:rsid w:val="00DF2B2D"/>
    <w:rsid w:val="00DF404B"/>
    <w:rsid w:val="00DF5972"/>
    <w:rsid w:val="00DF76A9"/>
    <w:rsid w:val="00DF789E"/>
    <w:rsid w:val="00E0272E"/>
    <w:rsid w:val="00E04849"/>
    <w:rsid w:val="00E12FFA"/>
    <w:rsid w:val="00E17185"/>
    <w:rsid w:val="00E206F4"/>
    <w:rsid w:val="00E21C13"/>
    <w:rsid w:val="00E25464"/>
    <w:rsid w:val="00E308B2"/>
    <w:rsid w:val="00E30D47"/>
    <w:rsid w:val="00E36D80"/>
    <w:rsid w:val="00E41B37"/>
    <w:rsid w:val="00E44EDA"/>
    <w:rsid w:val="00E46CE0"/>
    <w:rsid w:val="00E47B0C"/>
    <w:rsid w:val="00E51721"/>
    <w:rsid w:val="00E51DE4"/>
    <w:rsid w:val="00E53086"/>
    <w:rsid w:val="00E531A3"/>
    <w:rsid w:val="00E53ACF"/>
    <w:rsid w:val="00E56DF5"/>
    <w:rsid w:val="00E56FCF"/>
    <w:rsid w:val="00E623DC"/>
    <w:rsid w:val="00E700B7"/>
    <w:rsid w:val="00E71B1C"/>
    <w:rsid w:val="00E759C8"/>
    <w:rsid w:val="00E7679B"/>
    <w:rsid w:val="00E77755"/>
    <w:rsid w:val="00E81E9C"/>
    <w:rsid w:val="00E81EE3"/>
    <w:rsid w:val="00E836A5"/>
    <w:rsid w:val="00E8382E"/>
    <w:rsid w:val="00E83B1F"/>
    <w:rsid w:val="00E85161"/>
    <w:rsid w:val="00E853E8"/>
    <w:rsid w:val="00E87038"/>
    <w:rsid w:val="00E94B83"/>
    <w:rsid w:val="00E967C3"/>
    <w:rsid w:val="00E97082"/>
    <w:rsid w:val="00EA2598"/>
    <w:rsid w:val="00EA7784"/>
    <w:rsid w:val="00EC235E"/>
    <w:rsid w:val="00EC3701"/>
    <w:rsid w:val="00EC7C70"/>
    <w:rsid w:val="00ED33D3"/>
    <w:rsid w:val="00EF2644"/>
    <w:rsid w:val="00EF5008"/>
    <w:rsid w:val="00F010B9"/>
    <w:rsid w:val="00F02A58"/>
    <w:rsid w:val="00F044AD"/>
    <w:rsid w:val="00F13D86"/>
    <w:rsid w:val="00F14559"/>
    <w:rsid w:val="00F14BE3"/>
    <w:rsid w:val="00F15848"/>
    <w:rsid w:val="00F179B5"/>
    <w:rsid w:val="00F25299"/>
    <w:rsid w:val="00F337C0"/>
    <w:rsid w:val="00F3700F"/>
    <w:rsid w:val="00F422D1"/>
    <w:rsid w:val="00F424E9"/>
    <w:rsid w:val="00F44C81"/>
    <w:rsid w:val="00F4664A"/>
    <w:rsid w:val="00F50BEC"/>
    <w:rsid w:val="00F54882"/>
    <w:rsid w:val="00F5666D"/>
    <w:rsid w:val="00F612D8"/>
    <w:rsid w:val="00F61CD5"/>
    <w:rsid w:val="00F64413"/>
    <w:rsid w:val="00F64CDF"/>
    <w:rsid w:val="00F65B2B"/>
    <w:rsid w:val="00F67EA4"/>
    <w:rsid w:val="00F76641"/>
    <w:rsid w:val="00F76CD3"/>
    <w:rsid w:val="00F80004"/>
    <w:rsid w:val="00F82239"/>
    <w:rsid w:val="00F83A2C"/>
    <w:rsid w:val="00F86359"/>
    <w:rsid w:val="00F92389"/>
    <w:rsid w:val="00F92B13"/>
    <w:rsid w:val="00F93DAB"/>
    <w:rsid w:val="00F954C4"/>
    <w:rsid w:val="00F96359"/>
    <w:rsid w:val="00F974A3"/>
    <w:rsid w:val="00FA190D"/>
    <w:rsid w:val="00FA4D73"/>
    <w:rsid w:val="00FB0937"/>
    <w:rsid w:val="00FB1DF6"/>
    <w:rsid w:val="00FB2647"/>
    <w:rsid w:val="00FC026B"/>
    <w:rsid w:val="00FC0E4E"/>
    <w:rsid w:val="00FC315F"/>
    <w:rsid w:val="00FC476B"/>
    <w:rsid w:val="00FC6B89"/>
    <w:rsid w:val="00FD07CF"/>
    <w:rsid w:val="00FD2A6B"/>
    <w:rsid w:val="00FE1493"/>
    <w:rsid w:val="00FE3C74"/>
    <w:rsid w:val="00FE6AFB"/>
    <w:rsid w:val="00FE7109"/>
    <w:rsid w:val="00FF29CE"/>
    <w:rsid w:val="00FF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E9E86C"/>
  <w15:docId w15:val="{60636BC2-DEA6-4354-AF84-8A8131B5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5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3895"/>
    <w:rPr>
      <w:sz w:val="24"/>
      <w:szCs w:val="24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2E137C"/>
    <w:pPr>
      <w:keepNext/>
      <w:numPr>
        <w:numId w:val="5"/>
      </w:numPr>
      <w:spacing w:before="360" w:after="240" w:line="228" w:lineRule="auto"/>
      <w:outlineLvl w:val="0"/>
    </w:pPr>
    <w:rPr>
      <w:rFonts w:ascii="Arial" w:hAnsi="Arial"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95"/>
    <w:qFormat/>
    <w:rsid w:val="00F010B9"/>
    <w:pPr>
      <w:keepNext/>
      <w:numPr>
        <w:ilvl w:val="1"/>
        <w:numId w:val="5"/>
      </w:numPr>
      <w:spacing w:before="360" w:after="120" w:line="228" w:lineRule="auto"/>
      <w:ind w:left="720" w:hanging="72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95"/>
    <w:link w:val="Heading3Char"/>
    <w:qFormat/>
    <w:rsid w:val="004F3DED"/>
    <w:pPr>
      <w:keepNext/>
      <w:numPr>
        <w:ilvl w:val="2"/>
        <w:numId w:val="5"/>
      </w:numPr>
      <w:spacing w:before="36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43895"/>
    <w:pPr>
      <w:keepNext/>
      <w:numPr>
        <w:ilvl w:val="3"/>
        <w:numId w:val="5"/>
      </w:numPr>
      <w:spacing w:before="240" w:after="60"/>
      <w:outlineLvl w:val="3"/>
    </w:pPr>
    <w:rPr>
      <w:rFonts w:ascii="Arial" w:hAnsi="Arial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543895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43895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5410F"/>
    <w:pPr>
      <w:numPr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43895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543895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4389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43895"/>
    <w:pPr>
      <w:tabs>
        <w:tab w:val="center" w:pos="4320"/>
        <w:tab w:val="right" w:pos="8640"/>
      </w:tabs>
    </w:pPr>
  </w:style>
  <w:style w:type="character" w:styleId="PageNumber">
    <w:name w:val="page number"/>
    <w:rsid w:val="003A1E4E"/>
    <w:rPr>
      <w:sz w:val="20"/>
      <w:szCs w:val="20"/>
    </w:rPr>
  </w:style>
  <w:style w:type="paragraph" w:customStyle="1" w:styleId="Normal95">
    <w:name w:val="Normal 95"/>
    <w:basedOn w:val="Normal"/>
    <w:link w:val="Normal95Char"/>
    <w:rsid w:val="00056728"/>
    <w:pPr>
      <w:spacing w:before="120" w:after="180" w:line="228" w:lineRule="auto"/>
    </w:pPr>
    <w:rPr>
      <w:kern w:val="32"/>
    </w:rPr>
  </w:style>
  <w:style w:type="paragraph" w:customStyle="1" w:styleId="StyleHeading3Kernat16pt">
    <w:name w:val="Style Heading 3 + Kern at 16 pt"/>
    <w:basedOn w:val="Heading3"/>
    <w:next w:val="Normal95"/>
    <w:rsid w:val="00543895"/>
    <w:pPr>
      <w:spacing w:before="120" w:after="0" w:line="228" w:lineRule="auto"/>
    </w:pPr>
    <w:rPr>
      <w:kern w:val="32"/>
      <w:sz w:val="24"/>
    </w:rPr>
  </w:style>
  <w:style w:type="paragraph" w:styleId="Caption">
    <w:name w:val="caption"/>
    <w:basedOn w:val="Normal"/>
    <w:next w:val="Normal"/>
    <w:qFormat/>
    <w:rsid w:val="000B70DB"/>
    <w:pPr>
      <w:spacing w:before="120" w:after="120"/>
      <w:jc w:val="center"/>
    </w:pPr>
    <w:rPr>
      <w:rFonts w:ascii="Calibri" w:hAnsi="Calibr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BB052A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BB052A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BB052A"/>
    <w:pPr>
      <w:ind w:left="480"/>
    </w:pPr>
    <w:rPr>
      <w:iCs/>
      <w:sz w:val="18"/>
      <w:szCs w:val="20"/>
    </w:rPr>
  </w:style>
  <w:style w:type="character" w:styleId="Hyperlink">
    <w:name w:val="Hyperlink"/>
    <w:uiPriority w:val="99"/>
    <w:rsid w:val="00543895"/>
    <w:rPr>
      <w:color w:val="0000FF"/>
      <w:u w:val="single"/>
    </w:rPr>
  </w:style>
  <w:style w:type="paragraph" w:customStyle="1" w:styleId="TechnikBodyText">
    <w:name w:val="Technik Body Text"/>
    <w:basedOn w:val="Normal"/>
    <w:autoRedefine/>
    <w:rsid w:val="00543895"/>
    <w:pPr>
      <w:tabs>
        <w:tab w:val="left" w:pos="0"/>
      </w:tabs>
      <w:spacing w:before="80" w:after="120"/>
    </w:pPr>
  </w:style>
  <w:style w:type="paragraph" w:customStyle="1" w:styleId="TitlePreparedFor">
    <w:name w:val="Title_Prepared_For"/>
    <w:rsid w:val="00543895"/>
    <w:pPr>
      <w:ind w:left="3427"/>
    </w:pPr>
    <w:rPr>
      <w:rFonts w:ascii="Arial" w:hAnsi="Arial"/>
      <w:b/>
      <w:bCs/>
      <w:color w:val="333333"/>
    </w:rPr>
  </w:style>
  <w:style w:type="paragraph" w:customStyle="1" w:styleId="TitlePreparedBy">
    <w:name w:val="Title_Prepared_By"/>
    <w:basedOn w:val="TitlePreparedFor"/>
    <w:rsid w:val="00543895"/>
    <w:pPr>
      <w:spacing w:before="80" w:after="120"/>
    </w:pPr>
  </w:style>
  <w:style w:type="paragraph" w:styleId="TOC4">
    <w:name w:val="toc 4"/>
    <w:basedOn w:val="Normal"/>
    <w:next w:val="Normal"/>
    <w:autoRedefine/>
    <w:uiPriority w:val="39"/>
    <w:rsid w:val="00543895"/>
    <w:pPr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543895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543895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543895"/>
    <w:pPr>
      <w:ind w:left="144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543895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543895"/>
    <w:pPr>
      <w:ind w:left="1920"/>
    </w:pPr>
    <w:rPr>
      <w:rFonts w:ascii="Calibri" w:hAnsi="Calibri"/>
      <w:sz w:val="18"/>
      <w:szCs w:val="18"/>
    </w:rPr>
  </w:style>
  <w:style w:type="paragraph" w:styleId="BodyText">
    <w:name w:val="Body Text"/>
    <w:basedOn w:val="Normal"/>
    <w:rsid w:val="00543895"/>
    <w:pPr>
      <w:jc w:val="center"/>
    </w:pPr>
    <w:rPr>
      <w:b/>
      <w:i/>
      <w:sz w:val="20"/>
      <w:szCs w:val="20"/>
    </w:rPr>
  </w:style>
  <w:style w:type="paragraph" w:customStyle="1" w:styleId="TOC-title">
    <w:name w:val="TOC-title"/>
    <w:basedOn w:val="Normal"/>
    <w:rsid w:val="00543895"/>
    <w:pPr>
      <w:spacing w:before="240" w:after="60"/>
      <w:jc w:val="center"/>
    </w:pPr>
    <w:rPr>
      <w:b/>
      <w:caps/>
      <w:szCs w:val="20"/>
    </w:rPr>
  </w:style>
  <w:style w:type="paragraph" w:customStyle="1" w:styleId="1stlvlbullet">
    <w:name w:val="1st lvl bullet"/>
    <w:basedOn w:val="Normal"/>
    <w:link w:val="1stlvlbulletCharChar"/>
    <w:rsid w:val="00543895"/>
    <w:pPr>
      <w:numPr>
        <w:numId w:val="1"/>
      </w:numPr>
      <w:spacing w:after="60" w:line="228" w:lineRule="auto"/>
    </w:pPr>
  </w:style>
  <w:style w:type="paragraph" w:styleId="TableofFigures">
    <w:name w:val="table of figures"/>
    <w:basedOn w:val="Normal"/>
    <w:next w:val="Normal"/>
    <w:uiPriority w:val="99"/>
    <w:rsid w:val="00BB052A"/>
    <w:pPr>
      <w:ind w:left="480" w:hanging="480"/>
    </w:pPr>
    <w:rPr>
      <w:rFonts w:ascii="Calibri" w:hAnsi="Calibri"/>
      <w:smallCaps/>
      <w:sz w:val="22"/>
      <w:szCs w:val="20"/>
    </w:rPr>
  </w:style>
  <w:style w:type="paragraph" w:styleId="BalloonText">
    <w:name w:val="Balloon Text"/>
    <w:basedOn w:val="Normal"/>
    <w:semiHidden/>
    <w:rsid w:val="003363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1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rsid w:val="003E61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E61C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A15AD"/>
    <w:rPr>
      <w:b/>
      <w:bCs/>
    </w:rPr>
  </w:style>
  <w:style w:type="character" w:customStyle="1" w:styleId="1stlvlbulletCharChar">
    <w:name w:val="1st lvl bullet Char Char"/>
    <w:link w:val="1stlvlbullet"/>
    <w:rsid w:val="009A2CDB"/>
    <w:rPr>
      <w:sz w:val="24"/>
      <w:szCs w:val="24"/>
    </w:rPr>
  </w:style>
  <w:style w:type="character" w:customStyle="1" w:styleId="Normal95Char">
    <w:name w:val="Normal 95 Char"/>
    <w:link w:val="Normal95"/>
    <w:rsid w:val="009A2CDB"/>
    <w:rPr>
      <w:kern w:val="32"/>
      <w:sz w:val="24"/>
      <w:szCs w:val="24"/>
      <w:lang w:val="en-US" w:eastAsia="en-US" w:bidi="ar-SA"/>
    </w:rPr>
  </w:style>
  <w:style w:type="character" w:customStyle="1" w:styleId="CommentTextChar">
    <w:name w:val="Comment Text Char"/>
    <w:link w:val="CommentText"/>
    <w:uiPriority w:val="99"/>
    <w:rsid w:val="00F82903"/>
    <w:rPr>
      <w:lang w:val="en-US" w:eastAsia="en-US" w:bidi="ar-SA"/>
    </w:rPr>
  </w:style>
  <w:style w:type="paragraph" w:styleId="DocumentMap">
    <w:name w:val="Document Map"/>
    <w:basedOn w:val="Normal"/>
    <w:link w:val="DocumentMapChar"/>
    <w:rsid w:val="00542FC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542FC7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47D03"/>
    <w:rPr>
      <w:sz w:val="24"/>
      <w:szCs w:val="24"/>
    </w:rPr>
  </w:style>
  <w:style w:type="paragraph" w:styleId="BodyTextIndent">
    <w:name w:val="Body Text Indent"/>
    <w:basedOn w:val="Normal"/>
    <w:rsid w:val="00FB2647"/>
    <w:pPr>
      <w:spacing w:after="120"/>
      <w:ind w:left="360"/>
    </w:pPr>
  </w:style>
  <w:style w:type="paragraph" w:styleId="BodyTextIndent2">
    <w:name w:val="Body Text Indent 2"/>
    <w:basedOn w:val="Normal"/>
    <w:rsid w:val="00FB2647"/>
    <w:pPr>
      <w:spacing w:after="120" w:line="480" w:lineRule="auto"/>
      <w:ind w:left="360"/>
    </w:pPr>
  </w:style>
  <w:style w:type="paragraph" w:customStyle="1" w:styleId="Default">
    <w:name w:val="Default"/>
    <w:rsid w:val="0017439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637A83"/>
    <w:rPr>
      <w:b/>
      <w:bCs/>
    </w:rPr>
  </w:style>
  <w:style w:type="character" w:customStyle="1" w:styleId="apple-converted-space">
    <w:name w:val="apple-converted-space"/>
    <w:basedOn w:val="DefaultParagraphFont"/>
    <w:rsid w:val="00637A83"/>
  </w:style>
  <w:style w:type="paragraph" w:styleId="NormalWeb">
    <w:name w:val="Normal (Web)"/>
    <w:basedOn w:val="Normal"/>
    <w:uiPriority w:val="99"/>
    <w:unhideWhenUsed/>
    <w:rsid w:val="00A3563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C315F"/>
    <w:pPr>
      <w:ind w:left="720"/>
    </w:pPr>
  </w:style>
  <w:style w:type="paragraph" w:customStyle="1" w:styleId="GARSTD">
    <w:name w:val="GAR STD"/>
    <w:basedOn w:val="Normal"/>
    <w:rsid w:val="003C5482"/>
    <w:pPr>
      <w:spacing w:after="120"/>
    </w:pPr>
    <w:rPr>
      <w:rFonts w:ascii="Garamond" w:hAnsi="Garamond"/>
    </w:rPr>
  </w:style>
  <w:style w:type="character" w:styleId="Emphasis">
    <w:name w:val="Emphasis"/>
    <w:basedOn w:val="DefaultParagraphFont"/>
    <w:uiPriority w:val="20"/>
    <w:qFormat/>
    <w:rsid w:val="003C5482"/>
    <w:rPr>
      <w:i/>
      <w:iCs/>
    </w:rPr>
  </w:style>
  <w:style w:type="paragraph" w:customStyle="1" w:styleId="Heading111gpea">
    <w:name w:val="Heading 1.1.1 gpea"/>
    <w:basedOn w:val="Normal"/>
    <w:next w:val="Normal"/>
    <w:rsid w:val="00833811"/>
    <w:pPr>
      <w:keepNext/>
      <w:spacing w:before="240" w:after="60"/>
      <w:outlineLvl w:val="1"/>
    </w:pPr>
    <w:rPr>
      <w:rFonts w:ascii="Arial" w:hAnsi="Arial" w:cs="Arial"/>
      <w:i/>
      <w:iCs/>
      <w:szCs w:val="28"/>
    </w:rPr>
  </w:style>
  <w:style w:type="paragraph" w:customStyle="1" w:styleId="StyleHeading111Firstline025">
    <w:name w:val="Style Heading 1.1.1 + First line:  0.25&quot;"/>
    <w:basedOn w:val="Heading111gpea"/>
    <w:rsid w:val="00833811"/>
    <w:pPr>
      <w:ind w:firstLine="360"/>
    </w:pPr>
    <w:rPr>
      <w:b/>
      <w:szCs w:val="20"/>
    </w:rPr>
  </w:style>
  <w:style w:type="character" w:styleId="FollowedHyperlink">
    <w:name w:val="FollowedHyperlink"/>
    <w:basedOn w:val="DefaultParagraphFont"/>
    <w:rsid w:val="002A67F3"/>
    <w:rPr>
      <w:color w:val="800080"/>
      <w:u w:val="single"/>
    </w:rPr>
  </w:style>
  <w:style w:type="paragraph" w:customStyle="1" w:styleId="CM2">
    <w:name w:val="CM2"/>
    <w:basedOn w:val="Default"/>
    <w:next w:val="Default"/>
    <w:rsid w:val="002A67F3"/>
    <w:pPr>
      <w:widowControl w:val="0"/>
      <w:spacing w:line="280" w:lineRule="atLeast"/>
    </w:pPr>
    <w:rPr>
      <w:color w:val="auto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A67F3"/>
    <w:pPr>
      <w:spacing w:before="20" w:after="20"/>
      <w:ind w:left="576"/>
      <w:jc w:val="center"/>
      <w:outlineLvl w:val="1"/>
    </w:pPr>
    <w:rPr>
      <w:b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A67F3"/>
    <w:rPr>
      <w:b/>
      <w:sz w:val="32"/>
      <w:szCs w:val="22"/>
    </w:rPr>
  </w:style>
  <w:style w:type="paragraph" w:styleId="Title">
    <w:name w:val="Title"/>
    <w:basedOn w:val="Normal"/>
    <w:next w:val="Normal"/>
    <w:link w:val="TitleChar"/>
    <w:autoRedefine/>
    <w:qFormat/>
    <w:rsid w:val="00BB052A"/>
    <w:pPr>
      <w:spacing w:before="240" w:after="240"/>
      <w:ind w:left="576"/>
      <w:jc w:val="center"/>
      <w:outlineLvl w:val="0"/>
    </w:pPr>
    <w:rPr>
      <w:rFonts w:ascii="Arial" w:hAnsi="Arial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BB052A"/>
    <w:rPr>
      <w:rFonts w:ascii="Arial" w:hAnsi="Arial"/>
      <w:b/>
      <w:bCs/>
      <w:kern w:val="28"/>
      <w:sz w:val="28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2A67F3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A67F3"/>
    <w:rPr>
      <w:sz w:val="24"/>
      <w:szCs w:val="24"/>
    </w:rPr>
  </w:style>
  <w:style w:type="paragraph" w:customStyle="1" w:styleId="ByLine">
    <w:name w:val="ByLine"/>
    <w:basedOn w:val="Title"/>
    <w:autoRedefine/>
    <w:rsid w:val="002A67F3"/>
    <w:pPr>
      <w:spacing w:after="120"/>
      <w:outlineLvl w:val="9"/>
    </w:pPr>
    <w:rPr>
      <w:szCs w:val="28"/>
    </w:rPr>
  </w:style>
  <w:style w:type="paragraph" w:customStyle="1" w:styleId="Title1">
    <w:name w:val="Title 1"/>
    <w:basedOn w:val="Normal"/>
    <w:autoRedefine/>
    <w:rsid w:val="002A67F3"/>
    <w:pPr>
      <w:spacing w:before="120" w:after="120"/>
      <w:ind w:left="576"/>
      <w:jc w:val="center"/>
    </w:pPr>
    <w:rPr>
      <w:b/>
      <w:caps/>
      <w:sz w:val="32"/>
      <w:szCs w:val="20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2A67F3"/>
    <w:rPr>
      <w:rFonts w:ascii="Arial" w:hAnsi="Arial" w:cs="Arial"/>
      <w:b/>
      <w:bCs/>
      <w:caps/>
      <w:kern w:val="32"/>
      <w:sz w:val="28"/>
      <w:szCs w:val="32"/>
    </w:rPr>
  </w:style>
  <w:style w:type="paragraph" w:customStyle="1" w:styleId="NumberedList">
    <w:name w:val="Numbered List"/>
    <w:basedOn w:val="Normal"/>
    <w:autoRedefine/>
    <w:qFormat/>
    <w:rsid w:val="002A67F3"/>
    <w:pPr>
      <w:numPr>
        <w:numId w:val="2"/>
      </w:numPr>
      <w:autoSpaceDE w:val="0"/>
      <w:autoSpaceDN w:val="0"/>
      <w:adjustRightInd w:val="0"/>
      <w:spacing w:before="120" w:after="120"/>
      <w:ind w:left="1440"/>
    </w:pPr>
  </w:style>
  <w:style w:type="paragraph" w:customStyle="1" w:styleId="Heading2Sec4">
    <w:name w:val="Heading 2 Sec 4"/>
    <w:basedOn w:val="Normal"/>
    <w:autoRedefine/>
    <w:rsid w:val="002A67F3"/>
    <w:pPr>
      <w:numPr>
        <w:numId w:val="3"/>
      </w:numPr>
      <w:spacing w:before="120" w:after="120"/>
      <w:ind w:left="576" w:hanging="576"/>
    </w:pPr>
    <w:rPr>
      <w:b/>
      <w:bCs/>
      <w:sz w:val="28"/>
    </w:rPr>
  </w:style>
  <w:style w:type="paragraph" w:customStyle="1" w:styleId="Bullets">
    <w:name w:val="Bullets"/>
    <w:basedOn w:val="Normal"/>
    <w:autoRedefine/>
    <w:qFormat/>
    <w:rsid w:val="009101FB"/>
    <w:pPr>
      <w:ind w:left="720"/>
      <w:jc w:val="center"/>
    </w:pPr>
    <w:rPr>
      <w:rFonts w:ascii="Calibri" w:hAnsi="Calibri"/>
      <w:sz w:val="20"/>
      <w:szCs w:val="20"/>
      <w:u w:val="single"/>
    </w:rPr>
  </w:style>
  <w:style w:type="paragraph" w:customStyle="1" w:styleId="Bullet1">
    <w:name w:val="Bullet 1"/>
    <w:basedOn w:val="Normal"/>
    <w:rsid w:val="002A67F3"/>
    <w:pPr>
      <w:widowControl w:val="0"/>
      <w:numPr>
        <w:numId w:val="4"/>
      </w:numPr>
      <w:spacing w:after="120"/>
    </w:pPr>
  </w:style>
  <w:style w:type="paragraph" w:customStyle="1" w:styleId="Style10">
    <w:name w:val="Style 1.0"/>
    <w:basedOn w:val="Normal"/>
    <w:rsid w:val="006D5BCD"/>
  </w:style>
  <w:style w:type="paragraph" w:customStyle="1" w:styleId="TableHeaderRow">
    <w:name w:val="Table Header Row"/>
    <w:basedOn w:val="Normal"/>
    <w:rsid w:val="00AA1BFA"/>
    <w:pPr>
      <w:tabs>
        <w:tab w:val="left" w:pos="576"/>
      </w:tabs>
      <w:spacing w:before="120" w:after="120"/>
      <w:jc w:val="center"/>
    </w:pPr>
    <w:rPr>
      <w:rFonts w:ascii="Arial" w:hAnsi="Arial" w:cs="Arial"/>
      <w:b/>
      <w:bCs/>
      <w:sz w:val="22"/>
      <w:szCs w:val="22"/>
    </w:rPr>
  </w:style>
  <w:style w:type="character" w:customStyle="1" w:styleId="apple-style-span">
    <w:name w:val="apple-style-span"/>
    <w:basedOn w:val="DefaultParagraphFont"/>
    <w:rsid w:val="009101FB"/>
  </w:style>
  <w:style w:type="paragraph" w:styleId="NoSpacing">
    <w:name w:val="No Spacing"/>
    <w:qFormat/>
    <w:rsid w:val="009101FB"/>
    <w:rPr>
      <w:sz w:val="24"/>
      <w:szCs w:val="24"/>
    </w:rPr>
  </w:style>
  <w:style w:type="paragraph" w:customStyle="1" w:styleId="SubHeading1">
    <w:name w:val="SubHeading_1"/>
    <w:basedOn w:val="Normal"/>
    <w:rsid w:val="009101FB"/>
    <w:pPr>
      <w:numPr>
        <w:ilvl w:val="2"/>
        <w:numId w:val="6"/>
      </w:numPr>
      <w:spacing w:before="240" w:after="120" w:line="300" w:lineRule="exact"/>
      <w:jc w:val="both"/>
    </w:pPr>
    <w:rPr>
      <w:rFonts w:ascii="Arial" w:hAnsi="Arial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rsid w:val="004F3DED"/>
    <w:rPr>
      <w:rFonts w:ascii="Arial" w:hAnsi="Arial" w:cs="Arial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05462"/>
    <w:rPr>
      <w:b/>
      <w:bCs/>
      <w:sz w:val="22"/>
      <w:szCs w:val="22"/>
    </w:rPr>
  </w:style>
  <w:style w:type="paragraph" w:customStyle="1" w:styleId="TableTitle">
    <w:name w:val="Table Title"/>
    <w:basedOn w:val="Normal"/>
    <w:qFormat/>
    <w:rsid w:val="00C05462"/>
    <w:pPr>
      <w:spacing w:after="20" w:line="228" w:lineRule="auto"/>
      <w:jc w:val="center"/>
    </w:pPr>
    <w:rPr>
      <w:rFonts w:ascii="Calibri" w:eastAsia="Calibri" w:hAnsi="Calibri"/>
      <w:b/>
      <w:color w:val="000000"/>
      <w:sz w:val="22"/>
      <w:szCs w:val="22"/>
    </w:rPr>
  </w:style>
  <w:style w:type="paragraph" w:customStyle="1" w:styleId="TableList">
    <w:name w:val="Table List"/>
    <w:basedOn w:val="FocusBoxText"/>
    <w:qFormat/>
    <w:rsid w:val="00C05462"/>
    <w:pPr>
      <w:spacing w:after="0" w:line="216" w:lineRule="auto"/>
      <w:ind w:left="332" w:hanging="274"/>
    </w:pPr>
    <w:rPr>
      <w:rFonts w:eastAsia="Times New Roman"/>
      <w:color w:val="000000"/>
      <w:sz w:val="22"/>
    </w:rPr>
  </w:style>
  <w:style w:type="paragraph" w:customStyle="1" w:styleId="FocusBoxText">
    <w:name w:val="Focus Box Text"/>
    <w:basedOn w:val="Normal"/>
    <w:rsid w:val="00C05462"/>
    <w:pPr>
      <w:numPr>
        <w:numId w:val="7"/>
      </w:numPr>
      <w:spacing w:after="120" w:line="228" w:lineRule="auto"/>
    </w:pPr>
    <w:rPr>
      <w:rFonts w:ascii="Calibri" w:eastAsia="Calibri" w:hAnsi="Calibri"/>
      <w:szCs w:val="22"/>
    </w:rPr>
  </w:style>
  <w:style w:type="table" w:customStyle="1" w:styleId="LightList-Accent331">
    <w:name w:val="Light List - Accent 331"/>
    <w:basedOn w:val="TableNormal"/>
    <w:next w:val="LightList-Accent3"/>
    <w:uiPriority w:val="61"/>
    <w:rsid w:val="00C05462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2Horz">
      <w:tblPr/>
      <w:tcPr>
        <w:shd w:val="clear" w:color="auto" w:fill="D9D9D9"/>
      </w:tcPr>
    </w:tblStylePr>
  </w:style>
  <w:style w:type="paragraph" w:customStyle="1" w:styleId="TableText">
    <w:name w:val="Table Text"/>
    <w:basedOn w:val="Normal"/>
    <w:qFormat/>
    <w:rsid w:val="00877539"/>
    <w:pPr>
      <w:spacing w:line="228" w:lineRule="auto"/>
    </w:pPr>
    <w:rPr>
      <w:rFonts w:ascii="Calibri" w:hAnsi="Calibri"/>
      <w:color w:val="000000"/>
      <w:sz w:val="20"/>
      <w:szCs w:val="22"/>
    </w:rPr>
  </w:style>
  <w:style w:type="paragraph" w:customStyle="1" w:styleId="TableTextLight">
    <w:name w:val="Table Text Light"/>
    <w:basedOn w:val="TableText"/>
    <w:qFormat/>
    <w:rsid w:val="00C05462"/>
    <w:rPr>
      <w:color w:val="404040"/>
    </w:rPr>
  </w:style>
  <w:style w:type="paragraph" w:customStyle="1" w:styleId="TableHeader">
    <w:name w:val="Table Header"/>
    <w:qFormat/>
    <w:rsid w:val="00C05462"/>
    <w:pPr>
      <w:spacing w:before="40" w:after="40"/>
      <w:jc w:val="center"/>
    </w:pPr>
    <w:rPr>
      <w:rFonts w:ascii="Calibri" w:hAnsi="Calibri" w:cs="Arial"/>
      <w:bCs/>
      <w:color w:val="FFFFFF"/>
      <w:sz w:val="22"/>
      <w:szCs w:val="22"/>
    </w:rPr>
  </w:style>
  <w:style w:type="table" w:styleId="LightList-Accent3">
    <w:name w:val="Light List Accent 3"/>
    <w:basedOn w:val="TableNormal"/>
    <w:uiPriority w:val="61"/>
    <w:rsid w:val="00C0546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styleId="LineNumber">
    <w:name w:val="line number"/>
    <w:basedOn w:val="DefaultParagraphFont"/>
    <w:rsid w:val="0035410F"/>
  </w:style>
  <w:style w:type="paragraph" w:customStyle="1" w:styleId="AppendixHeading">
    <w:name w:val="Appendix Heading"/>
    <w:next w:val="Normal"/>
    <w:qFormat/>
    <w:rsid w:val="00877539"/>
    <w:pPr>
      <w:numPr>
        <w:numId w:val="10"/>
      </w:numPr>
      <w:jc w:val="center"/>
    </w:pPr>
    <w:rPr>
      <w:rFonts w:ascii="Calibri" w:hAnsi="Calibri"/>
      <w:sz w:val="24"/>
      <w:szCs w:val="24"/>
    </w:rPr>
  </w:style>
  <w:style w:type="paragraph" w:styleId="ListBullet5">
    <w:name w:val="List Bullet 5"/>
    <w:basedOn w:val="Normal"/>
    <w:autoRedefine/>
    <w:rsid w:val="006A7C03"/>
    <w:pPr>
      <w:numPr>
        <w:numId w:val="14"/>
      </w:numPr>
      <w:tabs>
        <w:tab w:val="clear" w:pos="360"/>
        <w:tab w:val="num" w:pos="144"/>
        <w:tab w:val="num" w:pos="1800"/>
      </w:tabs>
      <w:ind w:left="180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6353">
                  <w:marLeft w:val="231"/>
                  <w:marRight w:val="0"/>
                  <w:marTop w:val="4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5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5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8401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7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0673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698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7468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885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7513">
          <w:marLeft w:val="475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624">
          <w:marLeft w:val="475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4898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4185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1565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960">
          <w:marLeft w:val="475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053">
          <w:marLeft w:val="475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438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0448">
          <w:marLeft w:val="475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7415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dlaluck\Application%20Data\Microsoft\Templates\FRD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1B3F1D-F01C-469F-BD40-B91796EB1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FRD Template.dot</Template>
  <TotalTime>1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FRD</vt:lpstr>
    </vt:vector>
  </TitlesOfParts>
  <Company>NARA</Company>
  <LinksUpToDate>false</LinksUpToDate>
  <CharactersWithSpaces>688</CharactersWithSpaces>
  <SharedDoc>false</SharedDoc>
  <HLinks>
    <vt:vector size="126" baseType="variant">
      <vt:variant>
        <vt:i4>1507382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_Toc371347038</vt:lpwstr>
      </vt:variant>
      <vt:variant>
        <vt:i4>1376307</vt:i4>
      </vt:variant>
      <vt:variant>
        <vt:i4>128</vt:i4>
      </vt:variant>
      <vt:variant>
        <vt:i4>0</vt:i4>
      </vt:variant>
      <vt:variant>
        <vt:i4>5</vt:i4>
      </vt:variant>
      <vt:variant>
        <vt:lpwstr>../../Siebel Upgrade/Seibel Upgrade Document - FINAL.doc</vt:lpwstr>
      </vt:variant>
      <vt:variant>
        <vt:lpwstr>_Toc371347037</vt:lpwstr>
      </vt:variant>
      <vt:variant>
        <vt:i4>1376307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_Toc372122060</vt:lpwstr>
      </vt:variant>
      <vt:variant>
        <vt:i4>1441843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_Toc372122059</vt:lpwstr>
      </vt:variant>
      <vt:variant>
        <vt:i4>1441843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_Toc372122058</vt:lpwstr>
      </vt:variant>
      <vt:variant>
        <vt:i4>1441843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_Toc372122057</vt:lpwstr>
      </vt:variant>
      <vt:variant>
        <vt:i4>1441843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_Toc372122056</vt:lpwstr>
      </vt:variant>
      <vt:variant>
        <vt:i4>1441843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_Toc372122055</vt:lpwstr>
      </vt:variant>
      <vt:variant>
        <vt:i4>1441843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_Toc372122054</vt:lpwstr>
      </vt:variant>
      <vt:variant>
        <vt:i4>1441843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_Toc372122053</vt:lpwstr>
      </vt:variant>
      <vt:variant>
        <vt:i4>1441843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_Toc372122052</vt:lpwstr>
      </vt:variant>
      <vt:variant>
        <vt:i4>1441843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_Toc372122051</vt:lpwstr>
      </vt:variant>
      <vt:variant>
        <vt:i4>1441843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_Toc372122050</vt:lpwstr>
      </vt:variant>
      <vt:variant>
        <vt:i4>1507379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_Toc372122049</vt:lpwstr>
      </vt:variant>
      <vt:variant>
        <vt:i4>1507379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_Toc372122048</vt:lpwstr>
      </vt:variant>
      <vt:variant>
        <vt:i4>1507379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_Toc372122047</vt:lpwstr>
      </vt:variant>
      <vt:variant>
        <vt:i4>1507379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_Toc372122046</vt:lpwstr>
      </vt:variant>
      <vt:variant>
        <vt:i4>1507379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_Toc372122045</vt:lpwstr>
      </vt:variant>
      <vt:variant>
        <vt:i4>1507379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_Toc372122044</vt:lpwstr>
      </vt:variant>
      <vt:variant>
        <vt:i4>1507379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_Toc372122043</vt:lpwstr>
      </vt:variant>
      <vt:variant>
        <vt:i4>1507379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_Toc372122042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FRD</dc:title>
  <dc:creator>Gabrielle Gaither</dc:creator>
  <cp:lastModifiedBy>Seema Dheman</cp:lastModifiedBy>
  <cp:revision>2</cp:revision>
  <cp:lastPrinted>2013-07-31T15:51:00Z</cp:lastPrinted>
  <dcterms:created xsi:type="dcterms:W3CDTF">2024-07-12T15:24:00Z</dcterms:created>
  <dcterms:modified xsi:type="dcterms:W3CDTF">2024-07-12T15:24:00Z</dcterms:modified>
</cp:coreProperties>
</file>